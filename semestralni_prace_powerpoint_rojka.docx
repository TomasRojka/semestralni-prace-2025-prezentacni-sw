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D6228" w14:textId="77777777" w:rsidR="003767A8" w:rsidRPr="00B60B1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485B84CD" w14:textId="77777777" w:rsidR="003767A8" w:rsidRPr="005111FD" w:rsidRDefault="003767A8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 w:rsidRPr="005111FD">
        <w:rPr>
          <w:rFonts w:asciiTheme="majorHAnsi" w:hAnsiTheme="majorHAnsi" w:cstheme="majorHAnsi"/>
          <w:b/>
          <w:caps/>
          <w:sz w:val="40"/>
          <w:szCs w:val="36"/>
        </w:rPr>
        <w:t>Vysoká škola polytechnická Jihlava</w:t>
      </w:r>
    </w:p>
    <w:p w14:paraId="7A02985E" w14:textId="4A672158" w:rsidR="00B60B16" w:rsidRPr="00297946" w:rsidRDefault="00A35AD2" w:rsidP="00B60B16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Aplikovaná informatika</w:t>
      </w:r>
    </w:p>
    <w:p w14:paraId="509C3D91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4F2C16A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FF2BBE6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E1F4FD4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24659B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FECE2A8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DBFEF6C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1750B20B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DCAFF21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FAA5221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41D9E39" w14:textId="711E1A4A" w:rsidR="003767A8" w:rsidRPr="005111FD" w:rsidRDefault="00A35AD2" w:rsidP="003767A8">
      <w:pPr>
        <w:spacing w:line="240" w:lineRule="auto"/>
        <w:jc w:val="center"/>
        <w:rPr>
          <w:rFonts w:asciiTheme="majorHAnsi" w:hAnsiTheme="majorHAnsi" w:cstheme="majorHAnsi"/>
          <w:b/>
          <w:caps/>
          <w:sz w:val="40"/>
          <w:szCs w:val="36"/>
        </w:rPr>
      </w:pPr>
      <w:r>
        <w:rPr>
          <w:rFonts w:asciiTheme="majorHAnsi" w:hAnsiTheme="majorHAnsi" w:cstheme="majorHAnsi"/>
          <w:b/>
          <w:caps/>
          <w:sz w:val="40"/>
          <w:szCs w:val="36"/>
        </w:rPr>
        <w:t>Prezentační SW MS Powerpoint</w:t>
      </w:r>
      <w:r w:rsidR="0016024A">
        <w:rPr>
          <w:rFonts w:asciiTheme="majorHAnsi" w:hAnsiTheme="majorHAnsi" w:cstheme="majorHAnsi"/>
          <w:b/>
          <w:caps/>
          <w:sz w:val="40"/>
          <w:szCs w:val="36"/>
        </w:rPr>
        <w:t xml:space="preserve"> a jeho využití</w:t>
      </w:r>
    </w:p>
    <w:p w14:paraId="7F4BA933" w14:textId="77777777" w:rsidR="003767A8" w:rsidRPr="00297946" w:rsidRDefault="003767A8" w:rsidP="003767A8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Seminární práce</w:t>
      </w:r>
    </w:p>
    <w:p w14:paraId="14A70816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6EDDF86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4EA505F9" w14:textId="77777777" w:rsidR="003767A8" w:rsidRPr="00297946" w:rsidRDefault="003767A8" w:rsidP="003767A8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2BE309AF" w14:textId="77777777" w:rsid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FF74B73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D16628E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ECFAB04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6FE09297" w14:textId="37F564C7" w:rsidR="00487F85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 xml:space="preserve">Autor práce: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16024A">
        <w:rPr>
          <w:rFonts w:asciiTheme="majorHAnsi" w:hAnsiTheme="majorHAnsi" w:cstheme="majorHAnsi"/>
          <w:sz w:val="28"/>
          <w:szCs w:val="28"/>
        </w:rPr>
        <w:t>Tomáš Rojka</w:t>
      </w:r>
    </w:p>
    <w:p w14:paraId="15649867" w14:textId="5759C662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Předmět:</w:t>
      </w:r>
      <w:r>
        <w:rPr>
          <w:rFonts w:asciiTheme="majorHAnsi" w:hAnsiTheme="majorHAnsi" w:cstheme="majorHAnsi"/>
          <w:sz w:val="28"/>
          <w:szCs w:val="28"/>
        </w:rPr>
        <w:tab/>
      </w:r>
      <w:r w:rsidR="004C4B82">
        <w:rPr>
          <w:rFonts w:asciiTheme="majorHAnsi" w:hAnsiTheme="majorHAnsi" w:cstheme="majorHAnsi"/>
          <w:sz w:val="28"/>
          <w:szCs w:val="28"/>
        </w:rPr>
        <w:t>Uživatelský software</w:t>
      </w:r>
    </w:p>
    <w:p w14:paraId="4F377079" w14:textId="291CB5AC" w:rsidR="00487F85" w:rsidRPr="00297946" w:rsidRDefault="00487F85" w:rsidP="00487F85">
      <w:pPr>
        <w:tabs>
          <w:tab w:val="left" w:pos="1985"/>
        </w:tabs>
        <w:spacing w:after="0" w:line="360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Vyučující</w:t>
      </w:r>
      <w:r w:rsidRPr="00297946">
        <w:rPr>
          <w:rFonts w:asciiTheme="majorHAnsi" w:hAnsiTheme="majorHAnsi" w:cstheme="majorHAnsi"/>
          <w:sz w:val="28"/>
          <w:szCs w:val="28"/>
        </w:rPr>
        <w:t xml:space="preserve">: </w:t>
      </w:r>
      <w:r w:rsidRPr="00297946">
        <w:rPr>
          <w:rFonts w:asciiTheme="majorHAnsi" w:hAnsiTheme="majorHAnsi" w:cstheme="majorHAnsi"/>
          <w:sz w:val="28"/>
          <w:szCs w:val="28"/>
        </w:rPr>
        <w:tab/>
      </w:r>
      <w:r w:rsidR="0029139D">
        <w:rPr>
          <w:rFonts w:asciiTheme="majorHAnsi" w:hAnsiTheme="majorHAnsi" w:cstheme="majorHAnsi"/>
          <w:sz w:val="28"/>
          <w:szCs w:val="28"/>
        </w:rPr>
        <w:t>Mgr. Jana Valentová</w:t>
      </w:r>
    </w:p>
    <w:p w14:paraId="1CE2AF9F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F781C30" w14:textId="77777777" w:rsidR="00487F85" w:rsidRPr="00297946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7DDE2477" w14:textId="590FCE2A" w:rsidR="00487F85" w:rsidRPr="00487F85" w:rsidRDefault="00487F85" w:rsidP="00487F85">
      <w:pPr>
        <w:spacing w:after="0"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97946">
        <w:rPr>
          <w:rFonts w:asciiTheme="majorHAnsi" w:hAnsiTheme="majorHAnsi" w:cstheme="majorHAnsi"/>
          <w:sz w:val="28"/>
          <w:szCs w:val="28"/>
        </w:rPr>
        <w:t>Jihlava</w:t>
      </w:r>
      <w:r w:rsidRPr="00487F85">
        <w:rPr>
          <w:rFonts w:asciiTheme="majorHAnsi" w:hAnsiTheme="majorHAnsi" w:cstheme="majorHAnsi"/>
          <w:sz w:val="28"/>
          <w:szCs w:val="28"/>
        </w:rPr>
        <w:t xml:space="preserve"> </w:t>
      </w:r>
      <w:r w:rsidRPr="00487F85">
        <w:rPr>
          <w:rFonts w:asciiTheme="majorHAnsi" w:hAnsiTheme="majorHAnsi" w:cstheme="majorHAnsi"/>
          <w:sz w:val="28"/>
          <w:szCs w:val="28"/>
        </w:rPr>
        <w:fldChar w:fldCharType="begin"/>
      </w:r>
      <w:r w:rsidRPr="00487F85">
        <w:rPr>
          <w:rFonts w:asciiTheme="majorHAnsi" w:hAnsiTheme="majorHAnsi" w:cstheme="majorHAnsi"/>
          <w:sz w:val="28"/>
          <w:szCs w:val="28"/>
        </w:rPr>
        <w:instrText xml:space="preserve"> DATE  \@ "dd. MM. yyyy"  \* MERGEFORMAT </w:instrText>
      </w:r>
      <w:r w:rsidRPr="00487F85">
        <w:rPr>
          <w:rFonts w:asciiTheme="majorHAnsi" w:hAnsiTheme="majorHAnsi" w:cstheme="majorHAnsi"/>
          <w:sz w:val="28"/>
          <w:szCs w:val="28"/>
        </w:rPr>
        <w:fldChar w:fldCharType="separate"/>
      </w:r>
      <w:r w:rsidR="00BD39A6">
        <w:rPr>
          <w:rFonts w:asciiTheme="majorHAnsi" w:hAnsiTheme="majorHAnsi" w:cstheme="majorHAnsi"/>
          <w:noProof/>
          <w:sz w:val="28"/>
          <w:szCs w:val="28"/>
        </w:rPr>
        <w:t>29. 10. 2025</w:t>
      </w:r>
      <w:r w:rsidRPr="00487F85">
        <w:rPr>
          <w:rFonts w:asciiTheme="majorHAnsi" w:hAnsiTheme="majorHAnsi" w:cstheme="majorHAnsi"/>
          <w:sz w:val="28"/>
          <w:szCs w:val="28"/>
        </w:rPr>
        <w:fldChar w:fldCharType="end"/>
      </w:r>
    </w:p>
    <w:p w14:paraId="4E29F0ED" w14:textId="77777777" w:rsidR="00487F85" w:rsidRDefault="00487F85" w:rsidP="00990AFB">
      <w:pPr>
        <w:jc w:val="center"/>
        <w:sectPr w:rsidR="00487F85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A0C8C24" w14:textId="77777777" w:rsidR="00F55569" w:rsidRDefault="00F55569" w:rsidP="002A5CC1">
      <w:pPr>
        <w:pStyle w:val="Nzev"/>
      </w:pPr>
      <w:r>
        <w:lastRenderedPageBreak/>
        <w:t>Obsah</w:t>
      </w:r>
    </w:p>
    <w:p w14:paraId="0E6904F7" w14:textId="77777777" w:rsidR="006A5502" w:rsidRPr="00435AA2" w:rsidRDefault="006A5502" w:rsidP="002A5CC1">
      <w:pPr>
        <w:spacing w:after="180"/>
        <w:rPr>
          <w:color w:val="0070C0"/>
        </w:rPr>
      </w:pPr>
      <w:r>
        <w:rPr>
          <w:color w:val="0070C0"/>
        </w:rPr>
        <w:t xml:space="preserve">Do Obsahu </w:t>
      </w:r>
      <w:r w:rsidRPr="00E44DCF">
        <w:rPr>
          <w:color w:val="0070C0"/>
        </w:rPr>
        <w:t xml:space="preserve">jsou </w:t>
      </w:r>
      <w:r>
        <w:rPr>
          <w:color w:val="0070C0"/>
        </w:rPr>
        <w:t>z</w:t>
      </w:r>
      <w:r w:rsidRPr="00E44DCF">
        <w:rPr>
          <w:color w:val="0070C0"/>
        </w:rPr>
        <w:t xml:space="preserve">ahrnuty všechny seznamy, kapitoly </w:t>
      </w:r>
      <w:r w:rsidR="00F22805" w:rsidRPr="00E44DCF">
        <w:rPr>
          <w:color w:val="0070C0"/>
        </w:rPr>
        <w:t>a</w:t>
      </w:r>
      <w:r w:rsidR="00F22805">
        <w:rPr>
          <w:color w:val="0070C0"/>
        </w:rPr>
        <w:t> </w:t>
      </w:r>
      <w:r w:rsidRPr="00E44DCF">
        <w:rPr>
          <w:color w:val="0070C0"/>
        </w:rPr>
        <w:t>podkapitoly,</w:t>
      </w:r>
      <w:r>
        <w:rPr>
          <w:color w:val="0070C0"/>
        </w:rPr>
        <w:t xml:space="preserve"> </w:t>
      </w:r>
      <w:r w:rsidRPr="00E44DCF">
        <w:rPr>
          <w:color w:val="0070C0"/>
        </w:rPr>
        <w:t xml:space="preserve">přílohová část; </w:t>
      </w:r>
      <w:r>
        <w:rPr>
          <w:color w:val="0070C0"/>
        </w:rPr>
        <w:t xml:space="preserve">Obsah </w:t>
      </w:r>
      <w:r w:rsidRPr="00E44DCF">
        <w:rPr>
          <w:color w:val="0070C0"/>
        </w:rPr>
        <w:t xml:space="preserve">neobsahuje „sám sebe“ </w:t>
      </w:r>
      <w:r w:rsidR="00F22805" w:rsidRPr="00E44DCF">
        <w:rPr>
          <w:color w:val="0070C0"/>
        </w:rPr>
        <w:t>a</w:t>
      </w:r>
      <w:r w:rsidR="00F22805">
        <w:rPr>
          <w:color w:val="0070C0"/>
        </w:rPr>
        <w:t> </w:t>
      </w:r>
      <w:r w:rsidRPr="00E44DCF">
        <w:rPr>
          <w:color w:val="0070C0"/>
        </w:rPr>
        <w:t>první strany práce před</w:t>
      </w:r>
      <w:r>
        <w:rPr>
          <w:color w:val="0070C0"/>
        </w:rPr>
        <w:t xml:space="preserve"> </w:t>
      </w:r>
      <w:r w:rsidRPr="00E44DCF">
        <w:rPr>
          <w:color w:val="0070C0"/>
        </w:rPr>
        <w:t>samotným obsahem.</w:t>
      </w:r>
      <w:r w:rsidR="003478A2">
        <w:rPr>
          <w:color w:val="0070C0"/>
        </w:rPr>
        <w:t xml:space="preserve"> V obsahu zobrazte pouze nadpisy prvních dvou úrovní.</w:t>
      </w:r>
    </w:p>
    <w:p w14:paraId="6DF040EF" w14:textId="77777777" w:rsidR="006A5502" w:rsidRPr="006A5502" w:rsidRDefault="006A5502" w:rsidP="002A5CC1">
      <w:r w:rsidRPr="00435AA2">
        <w:rPr>
          <w:color w:val="0070C0"/>
        </w:rPr>
        <w:t>Aktualizaci obsahu provedete</w:t>
      </w:r>
      <w:r w:rsidRPr="00E44DCF">
        <w:rPr>
          <w:color w:val="0070C0"/>
        </w:rPr>
        <w:t xml:space="preserve"> </w:t>
      </w:r>
      <w:r w:rsidRPr="00435AA2">
        <w:rPr>
          <w:color w:val="0070C0"/>
        </w:rPr>
        <w:t>klávesu F9</w:t>
      </w:r>
      <w:r>
        <w:rPr>
          <w:color w:val="0070C0"/>
        </w:rPr>
        <w:t xml:space="preserve"> po umístění kurzoru</w:t>
      </w:r>
      <w:r w:rsidRPr="00435AA2">
        <w:rPr>
          <w:color w:val="0070C0"/>
        </w:rPr>
        <w:t xml:space="preserve"> </w:t>
      </w:r>
      <w:r>
        <w:rPr>
          <w:color w:val="0070C0"/>
        </w:rPr>
        <w:t>do</w:t>
      </w:r>
      <w:r w:rsidRPr="00435AA2">
        <w:rPr>
          <w:color w:val="0070C0"/>
        </w:rPr>
        <w:t xml:space="preserve"> text</w:t>
      </w:r>
      <w:r>
        <w:rPr>
          <w:color w:val="0070C0"/>
        </w:rPr>
        <w:t>u</w:t>
      </w:r>
      <w:r w:rsidRPr="00435AA2">
        <w:rPr>
          <w:color w:val="0070C0"/>
        </w:rPr>
        <w:t xml:space="preserve"> </w:t>
      </w:r>
      <w:r>
        <w:rPr>
          <w:color w:val="0070C0"/>
        </w:rPr>
        <w:t>O</w:t>
      </w:r>
      <w:r w:rsidRPr="00435AA2">
        <w:rPr>
          <w:color w:val="0070C0"/>
        </w:rPr>
        <w:t>bsahu</w:t>
      </w:r>
      <w:r w:rsidR="00522145">
        <w:rPr>
          <w:color w:val="0070C0"/>
        </w:rPr>
        <w:t>.</w:t>
      </w:r>
    </w:p>
    <w:p w14:paraId="34F7FC6C" w14:textId="77777777" w:rsidR="00462483" w:rsidRDefault="007472DF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05128896" w:history="1">
        <w:r w:rsidR="00462483" w:rsidRPr="00E81C13">
          <w:rPr>
            <w:rStyle w:val="Hypertextovodkaz"/>
            <w:noProof/>
          </w:rPr>
          <w:t>Seznam obrázků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_Toc105128896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3</w:t>
        </w:r>
        <w:r w:rsidR="00462483">
          <w:rPr>
            <w:noProof/>
            <w:webHidden/>
          </w:rPr>
          <w:fldChar w:fldCharType="end"/>
        </w:r>
      </w:hyperlink>
    </w:p>
    <w:p w14:paraId="289B8EC8" w14:textId="77777777" w:rsidR="00462483" w:rsidRDefault="00462483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897" w:history="1">
        <w:r w:rsidRPr="00E81C13">
          <w:rPr>
            <w:rStyle w:val="Hypertextovodkaz"/>
            <w:noProof/>
          </w:rPr>
          <w:t>Seznam tabulek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C1566F" w14:textId="77777777" w:rsidR="00462483" w:rsidRDefault="00462483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898" w:history="1">
        <w:r w:rsidRPr="00E81C13">
          <w:rPr>
            <w:rStyle w:val="Hypertextovodkaz"/>
            <w:noProof/>
          </w:rPr>
          <w:t>Seznam zkratek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1DE0F9" w14:textId="77777777" w:rsidR="00462483" w:rsidRDefault="00462483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899" w:history="1">
        <w:r w:rsidRPr="00E81C13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4CAC03" w14:textId="77777777" w:rsidR="00462483" w:rsidRDefault="00462483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00" w:history="1">
        <w:r w:rsidRPr="00E81C13">
          <w:rPr>
            <w:rStyle w:val="Hypertextovodkaz"/>
            <w:noProof/>
          </w:rPr>
          <w:t>1</w:t>
        </w:r>
        <w:r>
          <w:rPr>
            <w:rFonts w:eastAsiaTheme="minorEastAsia"/>
            <w:b w:val="0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Název první kapitoly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6FDD29" w14:textId="77777777" w:rsidR="00462483" w:rsidRDefault="00462483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1" w:history="1">
        <w:r w:rsidRPr="00E81C13">
          <w:rPr>
            <w:rStyle w:val="Hypertextovodkaz"/>
            <w:noProof/>
          </w:rPr>
          <w:t>1.1</w:t>
        </w:r>
        <w:r>
          <w:rPr>
            <w:rFonts w:eastAsiaTheme="minorEastAsia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Název první podkapitoly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844138" w14:textId="77777777" w:rsidR="00462483" w:rsidRDefault="00462483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2" w:history="1">
        <w:r w:rsidRPr="00E81C13">
          <w:rPr>
            <w:rStyle w:val="Hypertextovodkaz"/>
            <w:noProof/>
          </w:rPr>
          <w:t>1.2</w:t>
        </w:r>
        <w:r>
          <w:rPr>
            <w:rFonts w:eastAsiaTheme="minorEastAsia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Název další podkapitoly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C6B439" w14:textId="77777777" w:rsidR="00462483" w:rsidRDefault="00462483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3" w:history="1">
        <w:r w:rsidRPr="00E81C13">
          <w:rPr>
            <w:rStyle w:val="Hypertextovodkaz"/>
            <w:noProof/>
          </w:rPr>
          <w:t>1.3</w:t>
        </w:r>
        <w:r>
          <w:rPr>
            <w:rFonts w:eastAsiaTheme="minorEastAsia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Název další podkapitoly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FCAEFF" w14:textId="77777777" w:rsidR="00462483" w:rsidRDefault="00462483">
      <w:pPr>
        <w:pStyle w:val="Obsah1"/>
        <w:tabs>
          <w:tab w:val="left" w:pos="440"/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04" w:history="1">
        <w:r w:rsidRPr="00E81C13">
          <w:rPr>
            <w:rStyle w:val="Hypertextovodkaz"/>
            <w:noProof/>
          </w:rPr>
          <w:t>2</w:t>
        </w:r>
        <w:r>
          <w:rPr>
            <w:rFonts w:eastAsiaTheme="minorEastAsia"/>
            <w:b w:val="0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Obrázky, tabulky, rovnice, výčty a seznamy v 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D240A2" w14:textId="77777777" w:rsidR="00462483" w:rsidRDefault="00462483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5" w:history="1">
        <w:r w:rsidRPr="00E81C13">
          <w:rPr>
            <w:rStyle w:val="Hypertextovodkaz"/>
            <w:noProof/>
          </w:rPr>
          <w:t>2.1</w:t>
        </w:r>
        <w:r>
          <w:rPr>
            <w:rFonts w:eastAsiaTheme="minorEastAsia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Obrázky a grafy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065214" w14:textId="77777777" w:rsidR="00462483" w:rsidRDefault="00462483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6" w:history="1">
        <w:r w:rsidRPr="00E81C13">
          <w:rPr>
            <w:rStyle w:val="Hypertextovodkaz"/>
            <w:noProof/>
          </w:rPr>
          <w:t>2.2</w:t>
        </w:r>
        <w:r>
          <w:rPr>
            <w:rFonts w:eastAsiaTheme="minorEastAsia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87B131" w14:textId="77777777" w:rsidR="00462483" w:rsidRDefault="00462483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7" w:history="1">
        <w:r w:rsidRPr="00E81C13">
          <w:rPr>
            <w:rStyle w:val="Hypertextovodkaz"/>
            <w:noProof/>
          </w:rPr>
          <w:t>2.3</w:t>
        </w:r>
        <w:r>
          <w:rPr>
            <w:rFonts w:eastAsiaTheme="minorEastAsia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Rovnice, vzorce a funkce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A57C2B" w14:textId="77777777" w:rsidR="00462483" w:rsidRDefault="00462483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8" w:history="1">
        <w:r w:rsidRPr="00E81C13">
          <w:rPr>
            <w:rStyle w:val="Hypertextovodkaz"/>
            <w:noProof/>
          </w:rPr>
          <w:t>2.4</w:t>
        </w:r>
        <w:r>
          <w:rPr>
            <w:rFonts w:eastAsiaTheme="minorEastAsia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Výčty a seznamy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994F84" w14:textId="77777777" w:rsidR="00462483" w:rsidRDefault="00462483">
      <w:pPr>
        <w:pStyle w:val="Obsah2"/>
        <w:tabs>
          <w:tab w:val="left" w:pos="880"/>
          <w:tab w:val="right" w:leader="dot" w:pos="9062"/>
        </w:tabs>
        <w:rPr>
          <w:rFonts w:eastAsiaTheme="minorEastAsia"/>
          <w:noProof/>
          <w:lang w:eastAsia="cs-CZ"/>
        </w:rPr>
      </w:pPr>
      <w:hyperlink w:anchor="_Toc105128909" w:history="1">
        <w:r w:rsidRPr="00E81C13">
          <w:rPr>
            <w:rStyle w:val="Hypertextovodkaz"/>
            <w:noProof/>
          </w:rPr>
          <w:t>2.5</w:t>
        </w:r>
        <w:r>
          <w:rPr>
            <w:rFonts w:eastAsiaTheme="minorEastAsia"/>
            <w:noProof/>
            <w:lang w:eastAsia="cs-CZ"/>
          </w:rPr>
          <w:tab/>
        </w:r>
        <w:r w:rsidRPr="00E81C13">
          <w:rPr>
            <w:rStyle w:val="Hypertextovodkaz"/>
            <w:noProof/>
          </w:rPr>
          <w:t>Citace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8C693F" w14:textId="77777777" w:rsidR="00462483" w:rsidRDefault="00462483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10" w:history="1">
        <w:r w:rsidRPr="00E81C13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AE7E1C" w14:textId="77777777" w:rsidR="00462483" w:rsidRDefault="00462483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11" w:history="1">
        <w:r w:rsidRPr="00E81C13">
          <w:rPr>
            <w:rStyle w:val="Hypertextovodkaz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D28EB7C" w14:textId="77777777" w:rsidR="00462483" w:rsidRDefault="00462483">
      <w:pPr>
        <w:pStyle w:val="Obsah1"/>
        <w:tabs>
          <w:tab w:val="right" w:leader="dot" w:pos="9062"/>
        </w:tabs>
        <w:rPr>
          <w:rFonts w:eastAsiaTheme="minorEastAsia"/>
          <w:b w:val="0"/>
          <w:noProof/>
          <w:lang w:eastAsia="cs-CZ"/>
        </w:rPr>
      </w:pPr>
      <w:hyperlink w:anchor="_Toc105128912" w:history="1">
        <w:r w:rsidRPr="00E81C13">
          <w:rPr>
            <w:rStyle w:val="Hypertextovodkaz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_Toc105128912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DEE2DE" w14:textId="77777777" w:rsidR="00DD6104" w:rsidRDefault="007472DF" w:rsidP="002A5CC1">
      <w:pPr>
        <w:spacing w:after="160"/>
      </w:pPr>
      <w:r>
        <w:fldChar w:fldCharType="end"/>
      </w:r>
    </w:p>
    <w:p w14:paraId="72B22AFF" w14:textId="77777777" w:rsidR="00D67EFE" w:rsidRPr="00B830E6" w:rsidRDefault="00D67EFE" w:rsidP="61D86514">
      <w:pPr>
        <w:pStyle w:val="Nadpis1"/>
        <w:numPr>
          <w:ilvl w:val="0"/>
          <w:numId w:val="0"/>
        </w:numPr>
        <w:sectPr w:rsidR="00D67EFE" w:rsidRPr="00B830E6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287C5D" w14:textId="77777777" w:rsidR="00F55569" w:rsidRPr="00B830E6" w:rsidRDefault="00F55569" w:rsidP="00B830E6">
      <w:pPr>
        <w:pStyle w:val="Nadpis1"/>
        <w:numPr>
          <w:ilvl w:val="0"/>
          <w:numId w:val="0"/>
        </w:numPr>
      </w:pPr>
      <w:bookmarkStart w:id="0" w:name="_Toc105128896"/>
      <w:r w:rsidRPr="00B830E6">
        <w:lastRenderedPageBreak/>
        <w:t>Seznam obrázků</w:t>
      </w:r>
      <w:bookmarkEnd w:id="0"/>
    </w:p>
    <w:p w14:paraId="0437BBDA" w14:textId="77777777" w:rsidR="00CC751E" w:rsidRPr="00C61FC3" w:rsidRDefault="00F55569" w:rsidP="002A5CC1">
      <w:pPr>
        <w:spacing w:after="160"/>
        <w:rPr>
          <w:color w:val="0070C0"/>
        </w:rPr>
      </w:pPr>
      <w:r w:rsidRPr="00C61FC3">
        <w:rPr>
          <w:color w:val="0070C0"/>
        </w:rPr>
        <w:t xml:space="preserve">Seznam obrázků se </w:t>
      </w:r>
      <w:r w:rsidR="00284C99" w:rsidRPr="00C61FC3">
        <w:rPr>
          <w:color w:val="0070C0"/>
        </w:rPr>
        <w:t>v </w:t>
      </w:r>
      <w:r w:rsidRPr="00C61FC3">
        <w:rPr>
          <w:color w:val="0070C0"/>
        </w:rPr>
        <w:t xml:space="preserve">práci objeví za obsahem, když </w:t>
      </w:r>
      <w:r w:rsidR="00284C99" w:rsidRPr="00C61FC3">
        <w:rPr>
          <w:color w:val="0070C0"/>
        </w:rPr>
        <w:t>v </w:t>
      </w:r>
      <w:r w:rsidRPr="00C61FC3">
        <w:rPr>
          <w:color w:val="0070C0"/>
        </w:rPr>
        <w:t xml:space="preserve">práci bude pět </w:t>
      </w:r>
      <w:r w:rsidR="00284C99" w:rsidRPr="00C61FC3">
        <w:rPr>
          <w:color w:val="0070C0"/>
        </w:rPr>
        <w:t>a </w:t>
      </w:r>
      <w:r w:rsidRPr="00C61FC3">
        <w:rPr>
          <w:color w:val="0070C0"/>
        </w:rPr>
        <w:t>více obrázků.</w:t>
      </w:r>
      <w:r w:rsidR="00634E3C" w:rsidRPr="00C61FC3">
        <w:rPr>
          <w:color w:val="0070C0"/>
        </w:rPr>
        <w:t xml:space="preserve"> </w:t>
      </w:r>
      <w:r w:rsidR="00CC751E" w:rsidRPr="00C61FC3">
        <w:rPr>
          <w:color w:val="0070C0"/>
        </w:rPr>
        <w:t>Aktualizaci seznamu provedete klávesu F9 po umístění kurzoru do textu Obsahu</w:t>
      </w:r>
      <w:r w:rsidR="00522145" w:rsidRPr="00C61FC3">
        <w:rPr>
          <w:color w:val="0070C0"/>
        </w:rPr>
        <w:t>.</w:t>
      </w:r>
    </w:p>
    <w:p w14:paraId="692E5948" w14:textId="77777777" w:rsidR="00462483" w:rsidRDefault="00F7074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"Obr." </w:instrText>
      </w:r>
      <w:r>
        <w:rPr>
          <w:color w:val="A6A6A6" w:themeColor="background1" w:themeShade="A6"/>
        </w:rPr>
        <w:fldChar w:fldCharType="separate"/>
      </w:r>
      <w:hyperlink w:anchor="_Toc105128913" w:history="1">
        <w:r w:rsidR="00462483" w:rsidRPr="003063A6">
          <w:rPr>
            <w:rStyle w:val="Hypertextovodkaz"/>
            <w:noProof/>
          </w:rPr>
          <w:t>Obr. 1</w:t>
        </w:r>
        <w:r w:rsidR="00462483" w:rsidRPr="003063A6">
          <w:rPr>
            <w:rStyle w:val="Hypertextovodkaz"/>
            <w:bCs/>
            <w:noProof/>
          </w:rPr>
          <w:t>:</w:t>
        </w:r>
        <w:r w:rsidR="00462483" w:rsidRPr="003063A6">
          <w:rPr>
            <w:rStyle w:val="Hypertextovodkaz"/>
            <w:noProof/>
          </w:rPr>
          <w:t xml:space="preserve"> Název (popis) obrázku, příp. grafu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_Toc105128913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6</w:t>
        </w:r>
        <w:r w:rsidR="00462483">
          <w:rPr>
            <w:noProof/>
            <w:webHidden/>
          </w:rPr>
          <w:fldChar w:fldCharType="end"/>
        </w:r>
      </w:hyperlink>
    </w:p>
    <w:p w14:paraId="32241D1D" w14:textId="77777777" w:rsidR="00F70748" w:rsidRPr="007E32AC" w:rsidRDefault="00F70748" w:rsidP="002A5CC1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2E7DA1FA" w14:textId="77777777" w:rsidR="00F55569" w:rsidRPr="00B830E6" w:rsidRDefault="00F55569" w:rsidP="00B830E6">
      <w:pPr>
        <w:pStyle w:val="Nadpis1"/>
        <w:numPr>
          <w:ilvl w:val="0"/>
          <w:numId w:val="0"/>
        </w:numPr>
        <w:ind w:left="431" w:hanging="431"/>
      </w:pPr>
      <w:bookmarkStart w:id="1" w:name="_Toc105128897"/>
      <w:r w:rsidRPr="00B830E6">
        <w:t>Seznam tabulek</w:t>
      </w:r>
      <w:bookmarkEnd w:id="1"/>
    </w:p>
    <w:p w14:paraId="24BBAF64" w14:textId="77777777" w:rsidR="00CC751E" w:rsidRPr="00C61FC3" w:rsidRDefault="007E32AC" w:rsidP="002A5CC1">
      <w:pPr>
        <w:spacing w:after="160"/>
        <w:rPr>
          <w:color w:val="0070C0"/>
        </w:rPr>
      </w:pPr>
      <w:r w:rsidRPr="00C61FC3">
        <w:rPr>
          <w:color w:val="0070C0"/>
        </w:rPr>
        <w:t>Seznam t</w:t>
      </w:r>
      <w:r w:rsidR="00F55569" w:rsidRPr="00C61FC3">
        <w:rPr>
          <w:color w:val="0070C0"/>
        </w:rPr>
        <w:t xml:space="preserve">abulek se </w:t>
      </w:r>
      <w:r w:rsidR="00284C99" w:rsidRPr="00C61FC3">
        <w:rPr>
          <w:color w:val="0070C0"/>
        </w:rPr>
        <w:t>v </w:t>
      </w:r>
      <w:r w:rsidR="00F55569" w:rsidRPr="00C61FC3">
        <w:rPr>
          <w:color w:val="0070C0"/>
        </w:rPr>
        <w:t xml:space="preserve">práci objeví zde, když </w:t>
      </w:r>
      <w:r w:rsidR="00284C99" w:rsidRPr="00C61FC3">
        <w:rPr>
          <w:color w:val="0070C0"/>
        </w:rPr>
        <w:t>v </w:t>
      </w:r>
      <w:r w:rsidR="00F55569" w:rsidRPr="00C61FC3">
        <w:rPr>
          <w:color w:val="0070C0"/>
        </w:rPr>
        <w:t xml:space="preserve">práci bude pět </w:t>
      </w:r>
      <w:r w:rsidR="00284C99" w:rsidRPr="00C61FC3">
        <w:rPr>
          <w:color w:val="0070C0"/>
        </w:rPr>
        <w:t>a </w:t>
      </w:r>
      <w:r w:rsidR="00F55569" w:rsidRPr="00C61FC3">
        <w:rPr>
          <w:color w:val="0070C0"/>
        </w:rPr>
        <w:t>více tabulek.</w:t>
      </w:r>
      <w:r w:rsidR="004D4058" w:rsidRPr="00C61FC3">
        <w:rPr>
          <w:color w:val="0070C0"/>
        </w:rPr>
        <w:t xml:space="preserve"> </w:t>
      </w:r>
      <w:r w:rsidR="00CC751E" w:rsidRPr="00C61FC3">
        <w:rPr>
          <w:color w:val="0070C0"/>
        </w:rPr>
        <w:t>Aktualizaci seznamu provedete klávesu F9 po umístění kurzoru do textu Obsahu</w:t>
      </w:r>
      <w:r w:rsidR="00522145" w:rsidRPr="00C61FC3">
        <w:rPr>
          <w:color w:val="0070C0"/>
        </w:rPr>
        <w:t>.</w:t>
      </w:r>
    </w:p>
    <w:p w14:paraId="4F445250" w14:textId="77777777" w:rsidR="00462483" w:rsidRDefault="00F70748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color w:val="A6A6A6" w:themeColor="background1" w:themeShade="A6"/>
        </w:rPr>
        <w:fldChar w:fldCharType="begin"/>
      </w:r>
      <w:r>
        <w:rPr>
          <w:color w:val="A6A6A6" w:themeColor="background1" w:themeShade="A6"/>
        </w:rPr>
        <w:instrText xml:space="preserve"> TOC \h \z \c "Tab." </w:instrText>
      </w:r>
      <w:r>
        <w:rPr>
          <w:color w:val="A6A6A6" w:themeColor="background1" w:themeShade="A6"/>
        </w:rPr>
        <w:fldChar w:fldCharType="separate"/>
      </w:r>
      <w:hyperlink w:anchor="_Toc105128914" w:history="1">
        <w:r w:rsidR="00462483" w:rsidRPr="006F04A4">
          <w:rPr>
            <w:rStyle w:val="Hypertextovodkaz"/>
            <w:noProof/>
          </w:rPr>
          <w:t>Tab. 1: Název (popis) tabulky</w:t>
        </w:r>
        <w:r w:rsidR="00462483">
          <w:rPr>
            <w:noProof/>
            <w:webHidden/>
          </w:rPr>
          <w:tab/>
        </w:r>
        <w:r w:rsidR="00462483">
          <w:rPr>
            <w:noProof/>
            <w:webHidden/>
          </w:rPr>
          <w:fldChar w:fldCharType="begin"/>
        </w:r>
        <w:r w:rsidR="00462483">
          <w:rPr>
            <w:noProof/>
            <w:webHidden/>
          </w:rPr>
          <w:instrText xml:space="preserve"> PAGEREF _Toc105128914 \h </w:instrText>
        </w:r>
        <w:r w:rsidR="00462483">
          <w:rPr>
            <w:noProof/>
            <w:webHidden/>
          </w:rPr>
        </w:r>
        <w:r w:rsidR="00462483">
          <w:rPr>
            <w:noProof/>
            <w:webHidden/>
          </w:rPr>
          <w:fldChar w:fldCharType="separate"/>
        </w:r>
        <w:r w:rsidR="00462483">
          <w:rPr>
            <w:noProof/>
            <w:webHidden/>
          </w:rPr>
          <w:t>6</w:t>
        </w:r>
        <w:r w:rsidR="00462483">
          <w:rPr>
            <w:noProof/>
            <w:webHidden/>
          </w:rPr>
          <w:fldChar w:fldCharType="end"/>
        </w:r>
      </w:hyperlink>
    </w:p>
    <w:p w14:paraId="0B16AFBE" w14:textId="77777777" w:rsidR="00F70748" w:rsidRDefault="00F70748" w:rsidP="002A5CC1">
      <w:pPr>
        <w:spacing w:after="160"/>
        <w:rPr>
          <w:color w:val="A6A6A6" w:themeColor="background1" w:themeShade="A6"/>
        </w:rPr>
      </w:pPr>
      <w:r>
        <w:rPr>
          <w:color w:val="A6A6A6" w:themeColor="background1" w:themeShade="A6"/>
        </w:rPr>
        <w:fldChar w:fldCharType="end"/>
      </w:r>
    </w:p>
    <w:p w14:paraId="0060B5FD" w14:textId="77777777" w:rsidR="007E32AC" w:rsidRDefault="007E32AC" w:rsidP="002A5CC1"/>
    <w:p w14:paraId="19325399" w14:textId="77777777" w:rsidR="00F55569" w:rsidRPr="00B830E6" w:rsidRDefault="00F55569" w:rsidP="00B830E6">
      <w:pPr>
        <w:pStyle w:val="Nadpis1"/>
        <w:numPr>
          <w:ilvl w:val="0"/>
          <w:numId w:val="0"/>
        </w:numPr>
        <w:ind w:left="431" w:hanging="431"/>
      </w:pPr>
      <w:bookmarkStart w:id="2" w:name="_Toc105128898"/>
      <w:r w:rsidRPr="00B830E6">
        <w:t>Seznam zkratek</w:t>
      </w:r>
      <w:bookmarkEnd w:id="2"/>
    </w:p>
    <w:p w14:paraId="3ABDE043" w14:textId="77777777" w:rsidR="00F55569" w:rsidRPr="00CC751E" w:rsidRDefault="00C61FC3" w:rsidP="002A5CC1">
      <w:pPr>
        <w:spacing w:after="160"/>
        <w:rPr>
          <w:color w:val="5B9BD5" w:themeColor="accent1"/>
        </w:rPr>
      </w:pPr>
      <w:r>
        <w:rPr>
          <w:color w:val="0070C0"/>
        </w:rPr>
        <w:t>Se</w:t>
      </w:r>
      <w:r w:rsidR="00F55569" w:rsidRPr="00C61FC3">
        <w:rPr>
          <w:color w:val="0070C0"/>
        </w:rPr>
        <w:t>znam zkratek, které nejsou běžné</w:t>
      </w:r>
      <w:r w:rsidR="004D4058" w:rsidRPr="00C61FC3">
        <w:rPr>
          <w:color w:val="0070C0"/>
        </w:rPr>
        <w:t>, se zpravidla uvádí na samostatnou stránku</w:t>
      </w:r>
      <w:r w:rsidR="00F55569" w:rsidRPr="00C61FC3">
        <w:rPr>
          <w:color w:val="0070C0"/>
        </w:rPr>
        <w:t>.</w:t>
      </w:r>
    </w:p>
    <w:p w14:paraId="21513DB8" w14:textId="77777777" w:rsidR="00BB3F19" w:rsidRDefault="00BB3F19" w:rsidP="002A5CC1">
      <w:pPr>
        <w:spacing w:after="160"/>
        <w:ind w:left="1418" w:hanging="1418"/>
      </w:pPr>
      <w:r>
        <w:t>ČR</w:t>
      </w:r>
      <w:r>
        <w:tab/>
        <w:t>Česká republika</w:t>
      </w:r>
    </w:p>
    <w:p w14:paraId="44B97D8E" w14:textId="77777777" w:rsidR="00BB3F19" w:rsidRDefault="00BB3F19" w:rsidP="002A5CC1">
      <w:pPr>
        <w:spacing w:after="160"/>
        <w:ind w:left="1418" w:hanging="1418"/>
      </w:pPr>
      <w:r>
        <w:t>ČSN</w:t>
      </w:r>
      <w:r>
        <w:tab/>
        <w:t>Česká státní norma</w:t>
      </w:r>
    </w:p>
    <w:p w14:paraId="1B1295E4" w14:textId="77777777" w:rsidR="00BB3F19" w:rsidRDefault="00BB3F19" w:rsidP="002A5CC1">
      <w:pPr>
        <w:spacing w:after="160"/>
        <w:ind w:left="1418" w:hanging="1418"/>
      </w:pPr>
      <w:r>
        <w:t>ČSU</w:t>
      </w:r>
      <w:r>
        <w:tab/>
        <w:t>Český statistický úřad</w:t>
      </w:r>
    </w:p>
    <w:p w14:paraId="330D157C" w14:textId="77777777" w:rsidR="003949A4" w:rsidRDefault="003949A4" w:rsidP="002A5CC1">
      <w:pPr>
        <w:spacing w:after="160"/>
        <w:ind w:left="1418" w:hanging="1418"/>
      </w:pPr>
      <w:r>
        <w:t>IS</w:t>
      </w:r>
      <w:r>
        <w:tab/>
        <w:t>Informační systém</w:t>
      </w:r>
    </w:p>
    <w:p w14:paraId="17FDFEBB" w14:textId="77777777" w:rsidR="00BB3F19" w:rsidRDefault="00BB3F19" w:rsidP="002A5CC1">
      <w:pPr>
        <w:spacing w:after="160"/>
        <w:ind w:left="1418" w:hanging="1418"/>
      </w:pPr>
      <w:r>
        <w:t>NATO</w:t>
      </w:r>
      <w:r>
        <w:tab/>
        <w:t>North Atlantic Treaty Organization (Severoatlantická aliance)</w:t>
      </w:r>
    </w:p>
    <w:p w14:paraId="062206C2" w14:textId="77777777" w:rsidR="00BB3F19" w:rsidRDefault="00BB3F19" w:rsidP="002A5CC1">
      <w:pPr>
        <w:spacing w:after="160"/>
        <w:ind w:left="1418" w:hanging="1418"/>
      </w:pPr>
      <w:r>
        <w:t>OSN</w:t>
      </w:r>
      <w:r>
        <w:tab/>
        <w:t>Organizace spojených národů</w:t>
      </w:r>
    </w:p>
    <w:p w14:paraId="6269E424" w14:textId="77777777" w:rsidR="00BB3F19" w:rsidRDefault="00BB3F19" w:rsidP="002A5CC1">
      <w:pPr>
        <w:spacing w:after="160"/>
        <w:ind w:left="1418" w:hanging="1418"/>
      </w:pPr>
      <w:r>
        <w:t>VŠPJ</w:t>
      </w:r>
      <w:r>
        <w:tab/>
        <w:t>Vysoká škola polytechnická Jihlava</w:t>
      </w:r>
    </w:p>
    <w:p w14:paraId="4F897A34" w14:textId="21CC6BE9" w:rsidR="0047098F" w:rsidRDefault="0047098F" w:rsidP="002A5CC1">
      <w:pPr>
        <w:spacing w:after="160"/>
        <w:ind w:left="1418" w:hanging="1418"/>
      </w:pPr>
      <w:r>
        <w:t xml:space="preserve">MS </w:t>
      </w:r>
      <w:r>
        <w:tab/>
      </w:r>
      <w:r w:rsidR="00826F2A">
        <w:t xml:space="preserve">Microsoft </w:t>
      </w:r>
      <w:proofErr w:type="spellStart"/>
      <w:r w:rsidR="00826F2A">
        <w:t>Corporation</w:t>
      </w:r>
      <w:proofErr w:type="spellEnd"/>
    </w:p>
    <w:p w14:paraId="1B49A3B1" w14:textId="1B1AED7E" w:rsidR="0004153F" w:rsidRDefault="0004153F" w:rsidP="002A5CC1">
      <w:pPr>
        <w:spacing w:after="160"/>
        <w:ind w:left="1418" w:hanging="1418"/>
      </w:pPr>
      <w:r>
        <w:t>SW</w:t>
      </w:r>
      <w:r w:rsidR="00451B2D">
        <w:tab/>
      </w:r>
      <w:r w:rsidR="00AC7089">
        <w:t>Software</w:t>
      </w:r>
    </w:p>
    <w:p w14:paraId="1362249A" w14:textId="77777777" w:rsidR="003478A2" w:rsidRDefault="003478A2" w:rsidP="002A5CC1">
      <w:pPr>
        <w:spacing w:after="160"/>
        <w:ind w:left="1418" w:hanging="1418"/>
      </w:pPr>
    </w:p>
    <w:p w14:paraId="3722F486" w14:textId="77777777" w:rsidR="003478A2" w:rsidRDefault="003478A2" w:rsidP="002A5CC1">
      <w:pPr>
        <w:spacing w:after="160"/>
        <w:ind w:left="1418" w:hanging="1418"/>
        <w:sectPr w:rsidR="003478A2"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7EC8DFF" w14:textId="342149E3" w:rsidR="00A25A5C" w:rsidRPr="008F25ED" w:rsidRDefault="003A32BA" w:rsidP="008F25ED">
      <w:pPr>
        <w:pStyle w:val="Nadpis1"/>
        <w:numPr>
          <w:ilvl w:val="0"/>
          <w:numId w:val="0"/>
        </w:numPr>
        <w:ind w:left="431" w:hanging="431"/>
      </w:pPr>
      <w:bookmarkStart w:id="3" w:name="_Toc105128899"/>
      <w:r w:rsidRPr="00B830E6">
        <w:lastRenderedPageBreak/>
        <w:t>Úvod</w:t>
      </w:r>
      <w:bookmarkEnd w:id="3"/>
    </w:p>
    <w:p w14:paraId="48D770FD" w14:textId="361A3EEB" w:rsidR="00C90F45" w:rsidRDefault="00995EF2" w:rsidP="002A5CC1">
      <w:r>
        <w:t xml:space="preserve">Cílem této </w:t>
      </w:r>
      <w:r w:rsidR="00D26F85">
        <w:t xml:space="preserve">práce je čtenářům přiblížit </w:t>
      </w:r>
      <w:r w:rsidR="00EC7035">
        <w:t>prezentační software MS PowerPoint</w:t>
      </w:r>
      <w:r w:rsidR="00130CBA">
        <w:t xml:space="preserve">, některé jeho možné alternativy </w:t>
      </w:r>
      <w:r w:rsidR="008F7DC5">
        <w:t>s</w:t>
      </w:r>
      <w:r w:rsidR="00395E2B">
        <w:t xml:space="preserve"> podobnými funkcemi </w:t>
      </w:r>
      <w:r w:rsidR="0043416A">
        <w:t xml:space="preserve">a popsat </w:t>
      </w:r>
      <w:r w:rsidR="00172AC1">
        <w:t xml:space="preserve">jejich </w:t>
      </w:r>
      <w:r w:rsidR="00921B4E">
        <w:t xml:space="preserve">využití </w:t>
      </w:r>
      <w:r w:rsidR="00172AC1">
        <w:t>ve firemním prostředí</w:t>
      </w:r>
      <w:r w:rsidR="00AA4667">
        <w:t xml:space="preserve">. </w:t>
      </w:r>
      <w:r w:rsidR="00A1719C">
        <w:t xml:space="preserve">Dále se </w:t>
      </w:r>
      <w:r w:rsidR="007F42FF">
        <w:t xml:space="preserve">tato práce </w:t>
      </w:r>
      <w:r w:rsidR="00D32F78">
        <w:t xml:space="preserve">zaměří na zhodnocení </w:t>
      </w:r>
      <w:r w:rsidR="00DA2B66">
        <w:t xml:space="preserve">efektivity využití těchto </w:t>
      </w:r>
      <w:r w:rsidR="001549B2">
        <w:t xml:space="preserve">nástrojů </w:t>
      </w:r>
      <w:r w:rsidR="00DC50D7">
        <w:t xml:space="preserve">a možností </w:t>
      </w:r>
      <w:r w:rsidR="005F7DA8">
        <w:t xml:space="preserve">v nich </w:t>
      </w:r>
      <w:r w:rsidR="00D73507">
        <w:t xml:space="preserve">při předávání </w:t>
      </w:r>
      <w:r w:rsidR="006422BF">
        <w:t>a prezentaci informací a údajů</w:t>
      </w:r>
      <w:r w:rsidR="009C2BDF">
        <w:t xml:space="preserve"> o fungování</w:t>
      </w:r>
      <w:r w:rsidR="005C0FCE">
        <w:t xml:space="preserve"> </w:t>
      </w:r>
      <w:r w:rsidR="005E0DF8">
        <w:t xml:space="preserve">a provozu </w:t>
      </w:r>
      <w:r w:rsidR="005C0FCE">
        <w:t>firmy</w:t>
      </w:r>
      <w:r w:rsidR="005E0DF8">
        <w:t>.</w:t>
      </w:r>
      <w:r w:rsidR="00833E9C">
        <w:t xml:space="preserve"> </w:t>
      </w:r>
    </w:p>
    <w:p w14:paraId="789F02A6" w14:textId="42AB8F53" w:rsidR="00891695" w:rsidRDefault="00ED066F" w:rsidP="002A5CC1">
      <w:r>
        <w:t>Pro z</w:t>
      </w:r>
      <w:r w:rsidR="00130ED9">
        <w:t>volené téma jsem s</w:t>
      </w:r>
      <w:r>
        <w:t>e rozhod</w:t>
      </w:r>
      <w:r w:rsidR="00916F5C">
        <w:t xml:space="preserve">l kvůli svému </w:t>
      </w:r>
      <w:r w:rsidR="0004153F">
        <w:t xml:space="preserve">přesvědčení, že prezentační </w:t>
      </w:r>
      <w:r w:rsidR="00A9283D">
        <w:t xml:space="preserve">SW je velmi často </w:t>
      </w:r>
      <w:r w:rsidR="00456779">
        <w:t xml:space="preserve">v porovnání </w:t>
      </w:r>
      <w:r w:rsidR="0025449B">
        <w:t>s textovým</w:t>
      </w:r>
      <w:r w:rsidR="007E54D2">
        <w:t>i</w:t>
      </w:r>
      <w:r w:rsidR="0025449B">
        <w:t xml:space="preserve"> editory </w:t>
      </w:r>
      <w:r w:rsidR="00BB5450">
        <w:t>a tabulko</w:t>
      </w:r>
      <w:r w:rsidR="006138FE">
        <w:t xml:space="preserve">vými procesory považován za nedůležitý </w:t>
      </w:r>
      <w:r w:rsidR="00802146">
        <w:t xml:space="preserve">doplněk kancelářské sady </w:t>
      </w:r>
      <w:r w:rsidR="00A42A4D">
        <w:t xml:space="preserve">a jeho </w:t>
      </w:r>
      <w:r w:rsidR="006B0EB3">
        <w:t xml:space="preserve">použití je </w:t>
      </w:r>
      <w:r w:rsidR="00917179">
        <w:t xml:space="preserve">u široké veřejnosti </w:t>
      </w:r>
      <w:r w:rsidR="00E1713C">
        <w:t xml:space="preserve">často spjato se školními prezentacemi </w:t>
      </w:r>
      <w:r w:rsidR="00033CFA">
        <w:t>a marketin</w:t>
      </w:r>
      <w:r w:rsidR="003A7DBC">
        <w:t>gem.</w:t>
      </w:r>
    </w:p>
    <w:p w14:paraId="0C166E95" w14:textId="77777777" w:rsidR="00C90F45" w:rsidRDefault="00C90F45" w:rsidP="002A5CC1">
      <w:r>
        <w:br w:type="page"/>
      </w:r>
    </w:p>
    <w:p w14:paraId="539D0758" w14:textId="55A4BC58" w:rsidR="003A32BA" w:rsidRPr="00B830E6" w:rsidRDefault="0002517A" w:rsidP="00B830E6">
      <w:pPr>
        <w:pStyle w:val="Nadpis1"/>
      </w:pPr>
      <w:r>
        <w:lastRenderedPageBreak/>
        <w:t>Co je prezentační software</w:t>
      </w:r>
    </w:p>
    <w:p w14:paraId="4A2FA42B" w14:textId="77777777" w:rsidR="00990AFB" w:rsidRDefault="00F22805" w:rsidP="00990AFB">
      <w:pPr>
        <w:rPr>
          <w:color w:val="5B9BD5" w:themeColor="accent1"/>
        </w:rPr>
      </w:pPr>
      <w:r w:rsidRPr="00C61FC3">
        <w:rPr>
          <w:color w:val="0070C0"/>
        </w:rPr>
        <w:t>V </w:t>
      </w:r>
      <w:r w:rsidR="00C61FC3">
        <w:rPr>
          <w:color w:val="0070C0"/>
        </w:rPr>
        <w:t>seminární</w:t>
      </w:r>
      <w:r w:rsidR="00A556BE" w:rsidRPr="00C61FC3">
        <w:rPr>
          <w:color w:val="0070C0"/>
        </w:rPr>
        <w:t xml:space="preserve"> práci je </w:t>
      </w:r>
      <w:r w:rsidR="00C61FC3">
        <w:rPr>
          <w:color w:val="0070C0"/>
        </w:rPr>
        <w:t>vhodné</w:t>
      </w:r>
      <w:r w:rsidR="00A556BE" w:rsidRPr="00C61FC3">
        <w:rPr>
          <w:color w:val="0070C0"/>
        </w:rPr>
        <w:t xml:space="preserve"> používat nejvýše tři úrovně nadpisů. Pro kapitoly (první úroveň nadpisů) použijte styl Nadpis 1</w:t>
      </w:r>
      <w:r w:rsidR="00A556BE" w:rsidRPr="006B7E8A">
        <w:rPr>
          <w:color w:val="5B9BD5" w:themeColor="accent1"/>
        </w:rPr>
        <w:t xml:space="preserve">. </w:t>
      </w:r>
    </w:p>
    <w:p w14:paraId="20B9E05D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15E101FD" w14:textId="77777777" w:rsidR="003A32BA" w:rsidRPr="00B830E6" w:rsidRDefault="00A556BE" w:rsidP="00B830E6">
      <w:pPr>
        <w:pStyle w:val="Nadpis2"/>
      </w:pPr>
      <w:bookmarkStart w:id="4" w:name="_Toc105128901"/>
      <w:r w:rsidRPr="00B830E6">
        <w:t>Název první podkapitoly</w:t>
      </w:r>
      <w:bookmarkEnd w:id="4"/>
    </w:p>
    <w:p w14:paraId="74161535" w14:textId="77777777" w:rsidR="00A556BE" w:rsidRPr="00C61FC3" w:rsidRDefault="00A556BE" w:rsidP="002A5CC1">
      <w:pPr>
        <w:rPr>
          <w:color w:val="0070C0"/>
        </w:rPr>
      </w:pPr>
      <w:r w:rsidRPr="00C61FC3">
        <w:rPr>
          <w:color w:val="0070C0"/>
        </w:rPr>
        <w:t>Pro podkapitoly (druhá úroveň nadpisů) použijte styl Nadpis 2.</w:t>
      </w:r>
    </w:p>
    <w:p w14:paraId="0E388B57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2A465077" w14:textId="77777777" w:rsidR="00A556BE" w:rsidRPr="00B830E6" w:rsidRDefault="00A556BE" w:rsidP="00B830E6">
      <w:pPr>
        <w:pStyle w:val="Nadpis3"/>
      </w:pPr>
      <w:r w:rsidRPr="00B830E6">
        <w:t>Název nadpisu kapitoly třetí úrovně</w:t>
      </w:r>
    </w:p>
    <w:p w14:paraId="6689A01F" w14:textId="77777777" w:rsidR="00A556BE" w:rsidRDefault="00A556BE" w:rsidP="002A5CC1">
      <w:pPr>
        <w:rPr>
          <w:color w:val="5B9BD5" w:themeColor="accent1"/>
        </w:rPr>
      </w:pPr>
      <w:r w:rsidRPr="00C61FC3">
        <w:rPr>
          <w:color w:val="0070C0"/>
        </w:rPr>
        <w:t>Pro oddíly (třetí úroveň nadpisů) použijte styl Nadpis 3</w:t>
      </w:r>
      <w:r w:rsidR="00C61FC3">
        <w:rPr>
          <w:color w:val="0070C0"/>
        </w:rPr>
        <w:t>.</w:t>
      </w:r>
    </w:p>
    <w:p w14:paraId="48D0BC9F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0AE1072B" w14:textId="77777777" w:rsidR="00990AFB" w:rsidRPr="00B830E6" w:rsidRDefault="00990AFB" w:rsidP="00B830E6">
      <w:pPr>
        <w:pStyle w:val="Nadpis3"/>
      </w:pPr>
      <w:r w:rsidRPr="00B830E6">
        <w:t>Název</w:t>
      </w:r>
    </w:p>
    <w:p w14:paraId="75DCA335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2C6E1700" w14:textId="77777777" w:rsidR="003A32BA" w:rsidRPr="00B830E6" w:rsidRDefault="00A556BE" w:rsidP="00B830E6">
      <w:pPr>
        <w:pStyle w:val="Nadpis2"/>
      </w:pPr>
      <w:bookmarkStart w:id="5" w:name="_Toc105128902"/>
      <w:r w:rsidRPr="00B830E6">
        <w:t>Název další podkapitoly</w:t>
      </w:r>
      <w:bookmarkEnd w:id="5"/>
    </w:p>
    <w:p w14:paraId="16752076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266B10F5" w14:textId="77777777" w:rsidR="003A32BA" w:rsidRPr="00B830E6" w:rsidRDefault="00A556BE" w:rsidP="00B830E6">
      <w:pPr>
        <w:pStyle w:val="Nadpis2"/>
      </w:pPr>
      <w:bookmarkStart w:id="6" w:name="_Toc105128903"/>
      <w:r w:rsidRPr="00B830E6">
        <w:t>Název další podkapitoly</w:t>
      </w:r>
      <w:bookmarkEnd w:id="6"/>
    </w:p>
    <w:p w14:paraId="7476426B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77DF04A5" w14:textId="77777777" w:rsidR="00A556BE" w:rsidRPr="00B830E6" w:rsidRDefault="00A556BE" w:rsidP="00B830E6">
      <w:pPr>
        <w:pStyle w:val="Nadpis3"/>
      </w:pPr>
      <w:r w:rsidRPr="00B830E6">
        <w:t>Název</w:t>
      </w:r>
    </w:p>
    <w:p w14:paraId="41C21EDC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</w:p>
    <w:p w14:paraId="4F26AD92" w14:textId="77777777" w:rsidR="00A556BE" w:rsidRPr="00B830E6" w:rsidRDefault="00A556BE" w:rsidP="00B830E6">
      <w:pPr>
        <w:pStyle w:val="Nadpis3"/>
      </w:pPr>
      <w:r w:rsidRPr="00B830E6">
        <w:lastRenderedPageBreak/>
        <w:t>Název</w:t>
      </w:r>
    </w:p>
    <w:p w14:paraId="19DD971A" w14:textId="77777777" w:rsidR="00990AFB" w:rsidRDefault="00990AFB" w:rsidP="00990AFB">
      <w:r>
        <w:t>Vlastní text kapitoly. Vlastní text kapitoly. 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  <w:r>
        <w:t>Vlastní text kapitoly.</w:t>
      </w:r>
      <w:r w:rsidRPr="00990AFB">
        <w:t xml:space="preserve"> </w:t>
      </w:r>
    </w:p>
    <w:p w14:paraId="64FA8AD9" w14:textId="77777777" w:rsidR="003A32BA" w:rsidRPr="00B830E6" w:rsidRDefault="00A556BE" w:rsidP="00B830E6">
      <w:pPr>
        <w:pStyle w:val="Nadpis1"/>
      </w:pPr>
      <w:bookmarkStart w:id="7" w:name="_Toc105128904"/>
      <w:r w:rsidRPr="00B830E6">
        <w:t>Obrázky, tabulky</w:t>
      </w:r>
      <w:r w:rsidR="009A673D">
        <w:t>,</w:t>
      </w:r>
      <w:r w:rsidRPr="00B830E6">
        <w:t xml:space="preserve"> rovnice</w:t>
      </w:r>
      <w:r w:rsidR="009A673D">
        <w:t xml:space="preserve">, výčty a seznamy </w:t>
      </w:r>
      <w:r w:rsidRPr="00B830E6">
        <w:t>v dokumentu</w:t>
      </w:r>
      <w:bookmarkEnd w:id="7"/>
    </w:p>
    <w:p w14:paraId="7AAD8ED4" w14:textId="77777777" w:rsidR="00A556BE" w:rsidRPr="00C61FC3" w:rsidRDefault="00A556BE" w:rsidP="002A5CC1">
      <w:pPr>
        <w:rPr>
          <w:color w:val="0070C0"/>
        </w:rPr>
      </w:pPr>
      <w:r w:rsidRPr="00C61FC3">
        <w:rPr>
          <w:color w:val="0070C0"/>
        </w:rPr>
        <w:t xml:space="preserve">V této kapitola je ukázka toho, jak vkládat obrázky, tabulky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 xml:space="preserve">rovnice do dokumentu. Každý vložený objekt musí mít své označení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titulek, který obsahuje popis toho, co se v obrázku nebo tabulce nachází. Dále musí být uveden zdroj.</w:t>
      </w:r>
    </w:p>
    <w:p w14:paraId="6F4D5FB6" w14:textId="77777777" w:rsidR="00A556BE" w:rsidRPr="00B830E6" w:rsidRDefault="00A556BE" w:rsidP="00B830E6">
      <w:pPr>
        <w:pStyle w:val="Nadpis2"/>
      </w:pPr>
      <w:bookmarkStart w:id="8" w:name="_Toc105128905"/>
      <w:r w:rsidRPr="00B830E6">
        <w:t xml:space="preserve">Obrázky </w:t>
      </w:r>
      <w:r w:rsidR="00F22805" w:rsidRPr="00B830E6">
        <w:t>a </w:t>
      </w:r>
      <w:r w:rsidRPr="00B830E6">
        <w:t>grafy</w:t>
      </w:r>
      <w:bookmarkEnd w:id="8"/>
    </w:p>
    <w:p w14:paraId="065DBD56" w14:textId="77777777" w:rsidR="00A556BE" w:rsidRDefault="00A556BE" w:rsidP="002A5CC1">
      <w:pPr>
        <w:rPr>
          <w:color w:val="5B9BD5" w:themeColor="accent1"/>
        </w:rPr>
      </w:pPr>
      <w:r w:rsidRPr="00C61FC3">
        <w:rPr>
          <w:color w:val="0070C0"/>
        </w:rPr>
        <w:t xml:space="preserve">Číslo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název obrázku se uvádějí pod obrázkem (styl Titulek). Zdroje, ze kterého obrázek pochází, se uvádějí pod názvem (styl Zdroj). Obrázky jsou centrované (zarovnané na střed).</w:t>
      </w:r>
    </w:p>
    <w:p w14:paraId="5535353A" w14:textId="77777777" w:rsidR="00A556BE" w:rsidRDefault="00DE29BC" w:rsidP="002A5CC1">
      <w:pPr>
        <w:jc w:val="center"/>
        <w:rPr>
          <w:lang w:eastAsia="sk-SK"/>
        </w:rPr>
      </w:pPr>
      <w:r>
        <w:rPr>
          <w:noProof/>
          <w:lang w:eastAsia="cs-CZ"/>
        </w:rPr>
        <w:drawing>
          <wp:inline distT="0" distB="0" distL="0" distR="0" wp14:anchorId="47C710C7" wp14:editId="3ADB8C78">
            <wp:extent cx="4381500" cy="2194560"/>
            <wp:effectExtent l="0" t="0" r="0" b="0"/>
            <wp:docPr id="1" name="Obrázek 1" descr="06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6_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cs-CZ"/>
        </w:rPr>
        <w:t xml:space="preserve"> </w:t>
      </w:r>
    </w:p>
    <w:p w14:paraId="7547D99E" w14:textId="77777777" w:rsidR="00A556BE" w:rsidRDefault="00EF21F5" w:rsidP="002A5CC1">
      <w:pPr>
        <w:pStyle w:val="Titulek"/>
        <w:rPr>
          <w:szCs w:val="20"/>
        </w:rPr>
      </w:pPr>
      <w:bookmarkStart w:id="9" w:name="_Toc60054356"/>
      <w:bookmarkStart w:id="10" w:name="_Toc105128913"/>
      <w:r>
        <w:t xml:space="preserve">Obr. </w:t>
      </w:r>
      <w:r>
        <w:fldChar w:fldCharType="begin"/>
      </w:r>
      <w:r>
        <w:instrText>SEQ Obr. \* ARABIC</w:instrText>
      </w:r>
      <w:r>
        <w:fldChar w:fldCharType="separate"/>
      </w:r>
      <w:r w:rsidR="00D93E53">
        <w:rPr>
          <w:noProof/>
        </w:rPr>
        <w:t>1</w:t>
      </w:r>
      <w:r>
        <w:fldChar w:fldCharType="end"/>
      </w:r>
      <w:r w:rsidR="00A556BE" w:rsidRPr="006B7E8A">
        <w:rPr>
          <w:bCs/>
          <w:noProof/>
        </w:rPr>
        <w:t>:</w:t>
      </w:r>
      <w:r w:rsidR="00A556BE" w:rsidRPr="0038217C">
        <w:rPr>
          <w:szCs w:val="20"/>
        </w:rPr>
        <w:t xml:space="preserve"> </w:t>
      </w:r>
      <w:bookmarkEnd w:id="9"/>
      <w:r w:rsidR="006369F4">
        <w:rPr>
          <w:szCs w:val="20"/>
        </w:rPr>
        <w:t>Název (popis) obrázku, příp. grafu</w:t>
      </w:r>
      <w:bookmarkEnd w:id="10"/>
      <w:r w:rsidR="00A556BE" w:rsidRPr="0038217C">
        <w:rPr>
          <w:szCs w:val="20"/>
        </w:rPr>
        <w:t xml:space="preserve"> </w:t>
      </w:r>
    </w:p>
    <w:p w14:paraId="607483A6" w14:textId="77777777" w:rsidR="00A556BE" w:rsidRPr="00E44DCF" w:rsidRDefault="006369F4" w:rsidP="002A5CC1">
      <w:pPr>
        <w:pStyle w:val="Zdroj"/>
        <w:rPr>
          <w:b/>
          <w:bCs/>
        </w:rPr>
      </w:pPr>
      <w:r>
        <w:rPr>
          <w:noProof/>
        </w:rPr>
        <w:t xml:space="preserve">Zdroj: </w:t>
      </w:r>
      <w:r w:rsidR="00DE29BC">
        <w:rPr>
          <w:noProof/>
        </w:rPr>
        <w:t>Meško a kol.</w:t>
      </w:r>
      <w:r w:rsidR="00BE201D">
        <w:rPr>
          <w:noProof/>
        </w:rPr>
        <w:t>,</w:t>
      </w:r>
      <w:r w:rsidR="00DE29BC">
        <w:rPr>
          <w:noProof/>
        </w:rPr>
        <w:t xml:space="preserve"> 2006, s</w:t>
      </w:r>
      <w:r w:rsidR="003478A2">
        <w:rPr>
          <w:noProof/>
        </w:rPr>
        <w:t>. 15</w:t>
      </w:r>
    </w:p>
    <w:p w14:paraId="70EB5DE1" w14:textId="77777777" w:rsidR="00A556BE" w:rsidRPr="00B830E6" w:rsidRDefault="00A556BE" w:rsidP="00B830E6">
      <w:pPr>
        <w:pStyle w:val="Nadpis2"/>
      </w:pPr>
      <w:bookmarkStart w:id="11" w:name="_Toc105128906"/>
      <w:r w:rsidRPr="00B830E6">
        <w:t>Tabulky</w:t>
      </w:r>
      <w:bookmarkEnd w:id="11"/>
    </w:p>
    <w:p w14:paraId="107D7422" w14:textId="77777777" w:rsidR="00A556BE" w:rsidRPr="00C61FC3" w:rsidRDefault="00A556BE" w:rsidP="002A5CC1">
      <w:pPr>
        <w:rPr>
          <w:color w:val="0070C0"/>
        </w:rPr>
      </w:pPr>
      <w:r w:rsidRPr="00C61FC3">
        <w:rPr>
          <w:color w:val="0070C0"/>
        </w:rPr>
        <w:t xml:space="preserve">Číslo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název tabulky se uvádějí nad tabulkou (styl Titulek). Zdroje dat, které se v tabulce vyskytují, se uvádějí pod tabulkou (styl Zdroj). Tabulky jsou centrované (zarovnané na střed). Ohraničení tabulky je ponecháno na volbě autora. Pro text v tabulce je použitý styl Tabulka.</w:t>
      </w:r>
    </w:p>
    <w:p w14:paraId="37DCE557" w14:textId="77777777" w:rsidR="00A556BE" w:rsidRDefault="00A556BE" w:rsidP="002A5CC1">
      <w:pPr>
        <w:pStyle w:val="Titulek"/>
        <w:keepNext/>
      </w:pPr>
      <w:bookmarkStart w:id="12" w:name="_Toc105128914"/>
      <w:r>
        <w:t xml:space="preserve">Tab. </w:t>
      </w:r>
      <w:r>
        <w:fldChar w:fldCharType="begin"/>
      </w:r>
      <w:r>
        <w:instrText>SEQ Tab. \* ARABIC</w:instrText>
      </w:r>
      <w:r>
        <w:fldChar w:fldCharType="separate"/>
      </w:r>
      <w:r w:rsidR="00D93E53">
        <w:rPr>
          <w:noProof/>
        </w:rPr>
        <w:t>1</w:t>
      </w:r>
      <w:r>
        <w:fldChar w:fldCharType="end"/>
      </w:r>
      <w:r>
        <w:t>: Název (popis) tabulky</w:t>
      </w:r>
      <w:bookmarkEnd w:id="12"/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73"/>
        <w:gridCol w:w="1032"/>
        <w:gridCol w:w="707"/>
        <w:gridCol w:w="1053"/>
        <w:gridCol w:w="1268"/>
        <w:gridCol w:w="1074"/>
      </w:tblGrid>
      <w:tr w:rsidR="00A556BE" w:rsidRPr="00E0192B" w14:paraId="343ECD0F" w14:textId="77777777" w:rsidTr="00373F22">
        <w:trPr>
          <w:trHeight w:val="340"/>
          <w:jc w:val="center"/>
        </w:trPr>
        <w:tc>
          <w:tcPr>
            <w:tcW w:w="0" w:type="auto"/>
            <w:vAlign w:val="center"/>
          </w:tcPr>
          <w:p w14:paraId="3056FBCB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Styl</w:t>
            </w:r>
          </w:p>
        </w:tc>
        <w:tc>
          <w:tcPr>
            <w:tcW w:w="0" w:type="auto"/>
            <w:vAlign w:val="center"/>
          </w:tcPr>
          <w:p w14:paraId="140675A3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Písmo</w:t>
            </w:r>
          </w:p>
        </w:tc>
        <w:tc>
          <w:tcPr>
            <w:tcW w:w="1032" w:type="dxa"/>
            <w:vAlign w:val="center"/>
          </w:tcPr>
          <w:p w14:paraId="56DBAE5A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Velikost</w:t>
            </w:r>
          </w:p>
        </w:tc>
        <w:tc>
          <w:tcPr>
            <w:tcW w:w="0" w:type="auto"/>
            <w:vAlign w:val="center"/>
          </w:tcPr>
          <w:p w14:paraId="44BC9F1E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Tučné</w:t>
            </w:r>
          </w:p>
        </w:tc>
        <w:tc>
          <w:tcPr>
            <w:tcW w:w="0" w:type="auto"/>
            <w:vAlign w:val="center"/>
          </w:tcPr>
          <w:p w14:paraId="1331155F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Zarovnání</w:t>
            </w:r>
          </w:p>
        </w:tc>
        <w:tc>
          <w:tcPr>
            <w:tcW w:w="0" w:type="auto"/>
            <w:vAlign w:val="center"/>
          </w:tcPr>
          <w:p w14:paraId="5D0D9E53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Mezera před</w:t>
            </w:r>
          </w:p>
        </w:tc>
        <w:tc>
          <w:tcPr>
            <w:tcW w:w="0" w:type="auto"/>
            <w:vAlign w:val="center"/>
          </w:tcPr>
          <w:p w14:paraId="6E7FB48F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  <w:i/>
              </w:rPr>
            </w:pPr>
            <w:r w:rsidRPr="00E65291">
              <w:rPr>
                <w:b/>
                <w:i/>
              </w:rPr>
              <w:t>Mezera za</w:t>
            </w:r>
          </w:p>
        </w:tc>
      </w:tr>
      <w:tr w:rsidR="00A556BE" w:rsidRPr="00E0192B" w14:paraId="6C7050FD" w14:textId="77777777" w:rsidTr="00373F22">
        <w:trPr>
          <w:trHeight w:val="340"/>
          <w:jc w:val="center"/>
        </w:trPr>
        <w:tc>
          <w:tcPr>
            <w:tcW w:w="0" w:type="auto"/>
            <w:vAlign w:val="center"/>
          </w:tcPr>
          <w:p w14:paraId="684D7CB5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</w:rPr>
            </w:pPr>
            <w:r w:rsidRPr="00E65291">
              <w:rPr>
                <w:b/>
              </w:rPr>
              <w:t>Nadpis 1</w:t>
            </w:r>
          </w:p>
        </w:tc>
        <w:tc>
          <w:tcPr>
            <w:tcW w:w="0" w:type="auto"/>
            <w:vAlign w:val="center"/>
          </w:tcPr>
          <w:p w14:paraId="7FB617CC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Calibri Light</w:t>
            </w:r>
          </w:p>
        </w:tc>
        <w:tc>
          <w:tcPr>
            <w:tcW w:w="1032" w:type="dxa"/>
            <w:vAlign w:val="center"/>
          </w:tcPr>
          <w:p w14:paraId="07BBEA78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113"/>
              <w:jc w:val="right"/>
            </w:pPr>
            <w:r w:rsidRPr="00E0192B">
              <w:t>18</w:t>
            </w:r>
          </w:p>
        </w:tc>
        <w:tc>
          <w:tcPr>
            <w:tcW w:w="0" w:type="auto"/>
            <w:vAlign w:val="center"/>
          </w:tcPr>
          <w:p w14:paraId="4F1EACB9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Ano</w:t>
            </w:r>
          </w:p>
        </w:tc>
        <w:tc>
          <w:tcPr>
            <w:tcW w:w="0" w:type="auto"/>
            <w:vAlign w:val="center"/>
          </w:tcPr>
          <w:p w14:paraId="66D518B6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Na střed</w:t>
            </w:r>
          </w:p>
        </w:tc>
        <w:tc>
          <w:tcPr>
            <w:tcW w:w="0" w:type="auto"/>
            <w:vAlign w:val="center"/>
          </w:tcPr>
          <w:p w14:paraId="1821E05A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18</w:t>
            </w:r>
          </w:p>
        </w:tc>
        <w:tc>
          <w:tcPr>
            <w:tcW w:w="0" w:type="auto"/>
            <w:vAlign w:val="center"/>
          </w:tcPr>
          <w:p w14:paraId="66A89530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6</w:t>
            </w:r>
          </w:p>
        </w:tc>
      </w:tr>
      <w:tr w:rsidR="00A556BE" w:rsidRPr="00E0192B" w14:paraId="65715E03" w14:textId="77777777" w:rsidTr="00373F22">
        <w:trPr>
          <w:trHeight w:val="340"/>
          <w:jc w:val="center"/>
        </w:trPr>
        <w:tc>
          <w:tcPr>
            <w:tcW w:w="0" w:type="auto"/>
            <w:vAlign w:val="center"/>
          </w:tcPr>
          <w:p w14:paraId="2BDFF219" w14:textId="77777777" w:rsidR="00A556BE" w:rsidRPr="00E65291" w:rsidRDefault="00A556BE" w:rsidP="002A5CC1">
            <w:pPr>
              <w:pStyle w:val="Tabulka"/>
              <w:keepNext/>
              <w:spacing w:line="276" w:lineRule="auto"/>
              <w:rPr>
                <w:b/>
              </w:rPr>
            </w:pPr>
            <w:r w:rsidRPr="00E65291">
              <w:rPr>
                <w:b/>
              </w:rPr>
              <w:t>Nadpis 2</w:t>
            </w:r>
          </w:p>
        </w:tc>
        <w:tc>
          <w:tcPr>
            <w:tcW w:w="0" w:type="auto"/>
            <w:vAlign w:val="center"/>
          </w:tcPr>
          <w:p w14:paraId="49576A0B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Calibri Light</w:t>
            </w:r>
          </w:p>
        </w:tc>
        <w:tc>
          <w:tcPr>
            <w:tcW w:w="1032" w:type="dxa"/>
            <w:vAlign w:val="center"/>
          </w:tcPr>
          <w:p w14:paraId="398C1458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113"/>
              <w:jc w:val="right"/>
            </w:pPr>
            <w:r w:rsidRPr="00E0192B">
              <w:t>15</w:t>
            </w:r>
          </w:p>
        </w:tc>
        <w:tc>
          <w:tcPr>
            <w:tcW w:w="0" w:type="auto"/>
            <w:vAlign w:val="center"/>
          </w:tcPr>
          <w:p w14:paraId="4DF54078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Ano</w:t>
            </w:r>
          </w:p>
        </w:tc>
        <w:tc>
          <w:tcPr>
            <w:tcW w:w="0" w:type="auto"/>
            <w:vAlign w:val="center"/>
          </w:tcPr>
          <w:p w14:paraId="54B726E4" w14:textId="77777777" w:rsidR="00A556BE" w:rsidRPr="00E0192B" w:rsidRDefault="00A556BE" w:rsidP="002A5CC1">
            <w:pPr>
              <w:pStyle w:val="Tabulka"/>
              <w:keepNext/>
              <w:spacing w:line="276" w:lineRule="auto"/>
            </w:pPr>
            <w:r w:rsidRPr="00E0192B">
              <w:t>Vlevo</w:t>
            </w:r>
          </w:p>
        </w:tc>
        <w:tc>
          <w:tcPr>
            <w:tcW w:w="0" w:type="auto"/>
            <w:vAlign w:val="center"/>
          </w:tcPr>
          <w:p w14:paraId="115BD6DE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18</w:t>
            </w:r>
          </w:p>
        </w:tc>
        <w:tc>
          <w:tcPr>
            <w:tcW w:w="0" w:type="auto"/>
            <w:vAlign w:val="center"/>
          </w:tcPr>
          <w:p w14:paraId="0B4EB48E" w14:textId="77777777" w:rsidR="00A556BE" w:rsidRPr="00E0192B" w:rsidRDefault="00A556BE" w:rsidP="002A5CC1">
            <w:pPr>
              <w:pStyle w:val="Tabulka"/>
              <w:keepNext/>
              <w:spacing w:line="276" w:lineRule="auto"/>
              <w:ind w:right="222"/>
              <w:jc w:val="right"/>
            </w:pPr>
            <w:r w:rsidRPr="00E0192B">
              <w:t>6</w:t>
            </w:r>
          </w:p>
        </w:tc>
      </w:tr>
    </w:tbl>
    <w:p w14:paraId="49307C4B" w14:textId="77777777" w:rsidR="00A556BE" w:rsidRDefault="00A556BE" w:rsidP="002A5CC1">
      <w:pPr>
        <w:pStyle w:val="Zdroj"/>
      </w:pPr>
      <w:r>
        <w:t>Zdroj: vlastní zpracování</w:t>
      </w:r>
      <w:r w:rsidR="006369F4">
        <w:t xml:space="preserve"> dle </w:t>
      </w:r>
      <w:r w:rsidR="006215B7">
        <w:t>Borůvková</w:t>
      </w:r>
      <w:r w:rsidR="00BE201D">
        <w:t xml:space="preserve"> a kol.</w:t>
      </w:r>
      <w:r w:rsidR="006369F4">
        <w:t>(2021)</w:t>
      </w:r>
    </w:p>
    <w:p w14:paraId="641D35F7" w14:textId="77777777" w:rsidR="005D11AB" w:rsidRPr="00B830E6" w:rsidRDefault="005D11AB" w:rsidP="00B830E6">
      <w:pPr>
        <w:pStyle w:val="Nadpis2"/>
      </w:pPr>
      <w:bookmarkStart w:id="13" w:name="_Toc105128907"/>
      <w:r w:rsidRPr="00B830E6">
        <w:t xml:space="preserve">Rovnice, vzorce </w:t>
      </w:r>
      <w:r w:rsidR="00F22805" w:rsidRPr="00B830E6">
        <w:t>a </w:t>
      </w:r>
      <w:r w:rsidRPr="00B830E6">
        <w:t>funkce</w:t>
      </w:r>
      <w:bookmarkEnd w:id="13"/>
    </w:p>
    <w:p w14:paraId="4FAC3413" w14:textId="77777777" w:rsidR="005D11AB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 xml:space="preserve">Rovnice uvedené v práci jsou napsané pomocí Editoru rovnic vždy na samostatném řádku, centrované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 xml:space="preserve">číslo rovnice uvedené v závorce je zarovnáno vpravo. </w:t>
      </w:r>
    </w:p>
    <w:p w14:paraId="1C569399" w14:textId="77777777" w:rsidR="005D11AB" w:rsidRPr="008D0CCF" w:rsidRDefault="00000000" w:rsidP="002A5CC1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=</m:t>
              </m:r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k=0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n-k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0690E21" w14:textId="77777777" w:rsidR="00CC6F74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 xml:space="preserve">Číslo rovnice lze v Editoru rovnic vložit přímo použitím symbolu #(číslo rovnice) hned za matematický výraz. Matematický výraz se automaticky vycentruje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číslo v závorce se zarovná doprava.</w:t>
      </w:r>
    </w:p>
    <w:p w14:paraId="194FCEA6" w14:textId="77777777" w:rsidR="00CC6F74" w:rsidRDefault="009A673D" w:rsidP="009A673D">
      <w:pPr>
        <w:pStyle w:val="Nadpis2"/>
      </w:pPr>
      <w:bookmarkStart w:id="14" w:name="_Toc105128908"/>
      <w:bookmarkStart w:id="15" w:name="_Toc60053869"/>
      <w:r>
        <w:t>Výčty a seznamy</w:t>
      </w:r>
      <w:bookmarkEnd w:id="14"/>
    </w:p>
    <w:p w14:paraId="25B774CC" w14:textId="77777777" w:rsidR="009A673D" w:rsidRPr="00C61FC3" w:rsidRDefault="009A673D" w:rsidP="009A673D">
      <w:pPr>
        <w:rPr>
          <w:color w:val="0070C0"/>
        </w:rPr>
      </w:pPr>
      <w:r w:rsidRPr="00C61FC3">
        <w:rPr>
          <w:color w:val="0070C0"/>
        </w:rPr>
        <w:t>Výčty ani seznamy nesmí následovat ihned za nadpisem kapitoly</w:t>
      </w:r>
      <w:r w:rsidR="008D0CCF" w:rsidRPr="00C61FC3">
        <w:rPr>
          <w:color w:val="0070C0"/>
        </w:rPr>
        <w:t>.</w:t>
      </w:r>
    </w:p>
    <w:p w14:paraId="0A087C52" w14:textId="77777777" w:rsidR="009A673D" w:rsidRDefault="009A673D" w:rsidP="009A673D">
      <w:pPr>
        <w:pStyle w:val="Nadpis3"/>
      </w:pPr>
      <w:r>
        <w:t>Výčty</w:t>
      </w:r>
    </w:p>
    <w:p w14:paraId="029610D6" w14:textId="77777777" w:rsidR="008D0CCF" w:rsidRPr="00C61FC3" w:rsidRDefault="008D0CCF" w:rsidP="008D0CCF">
      <w:pPr>
        <w:rPr>
          <w:color w:val="0070C0"/>
        </w:rPr>
      </w:pPr>
      <w:r w:rsidRPr="00C61FC3">
        <w:rPr>
          <w:color w:val="0070C0"/>
        </w:rPr>
        <w:t>U výčtů se používají různé odrážky. Vždy v celém dokumentu musí být použité stejné.</w:t>
      </w:r>
    </w:p>
    <w:p w14:paraId="52109A50" w14:textId="77777777" w:rsidR="008D0CCF" w:rsidRPr="008D0CCF" w:rsidRDefault="008D0CCF" w:rsidP="008D0CCF">
      <w:pPr>
        <w:rPr>
          <w:color w:val="5B9BD5" w:themeColor="accent1"/>
        </w:rPr>
      </w:pPr>
      <w:r>
        <w:t>Vlastní text kapitoly. Uvození výčtu:</w:t>
      </w:r>
    </w:p>
    <w:p w14:paraId="61FCCE39" w14:textId="77777777" w:rsidR="008D0CCF" w:rsidRPr="008D0CCF" w:rsidRDefault="008D0CCF" w:rsidP="008D0CCF">
      <w:pPr>
        <w:pStyle w:val="Odstavecseseznamem"/>
        <w:numPr>
          <w:ilvl w:val="0"/>
          <w:numId w:val="28"/>
        </w:numPr>
      </w:pPr>
      <w:r w:rsidRPr="008D0CCF">
        <w:t>jedno slovo,</w:t>
      </w:r>
    </w:p>
    <w:p w14:paraId="3A804569" w14:textId="77777777" w:rsidR="008D0CCF" w:rsidRPr="008D0CCF" w:rsidRDefault="008D0CCF" w:rsidP="008D0CCF">
      <w:pPr>
        <w:pStyle w:val="Odstavecseseznamem"/>
        <w:numPr>
          <w:ilvl w:val="0"/>
          <w:numId w:val="28"/>
        </w:numPr>
      </w:pPr>
      <w:r w:rsidRPr="008D0CCF">
        <w:t>druhé slovo,</w:t>
      </w:r>
    </w:p>
    <w:p w14:paraId="65F3ABC7" w14:textId="77777777" w:rsidR="008D0CCF" w:rsidRPr="008D0CCF" w:rsidRDefault="008D0CCF" w:rsidP="008D0CCF">
      <w:pPr>
        <w:pStyle w:val="Odstavecseseznamem"/>
        <w:numPr>
          <w:ilvl w:val="0"/>
          <w:numId w:val="28"/>
        </w:numPr>
      </w:pPr>
      <w:r w:rsidRPr="008D0CCF">
        <w:t>nebo i více slov,</w:t>
      </w:r>
    </w:p>
    <w:p w14:paraId="5011DAF1" w14:textId="77777777" w:rsidR="008D0CCF" w:rsidRPr="008D0CCF" w:rsidRDefault="008D0CCF" w:rsidP="008D0CCF">
      <w:pPr>
        <w:pStyle w:val="Odstavecseseznamem"/>
        <w:numPr>
          <w:ilvl w:val="0"/>
          <w:numId w:val="28"/>
        </w:numPr>
      </w:pPr>
      <w:r w:rsidRPr="008D0CCF">
        <w:t>toto je poslední.</w:t>
      </w:r>
    </w:p>
    <w:p w14:paraId="58092DBC" w14:textId="77777777" w:rsidR="008D0CCF" w:rsidRDefault="008D0CCF" w:rsidP="008D0CCF">
      <w:pPr>
        <w:pStyle w:val="Nadpis3"/>
      </w:pPr>
      <w:r>
        <w:t>Seznamy</w:t>
      </w:r>
    </w:p>
    <w:p w14:paraId="732C6B7F" w14:textId="77777777" w:rsidR="008D0CCF" w:rsidRPr="00C61FC3" w:rsidRDefault="008D0CCF" w:rsidP="008D0CCF">
      <w:pPr>
        <w:rPr>
          <w:color w:val="0070C0"/>
        </w:rPr>
      </w:pPr>
      <w:r w:rsidRPr="00C61FC3">
        <w:rPr>
          <w:color w:val="0070C0"/>
        </w:rPr>
        <w:t>Seznamy bývají číslované. Opět je potřeba dodržet jednotný styl v celém dokumentu.</w:t>
      </w:r>
    </w:p>
    <w:p w14:paraId="0A24DE0D" w14:textId="77777777" w:rsidR="008D0CCF" w:rsidRPr="008D0CCF" w:rsidRDefault="008D0CCF" w:rsidP="008D0CCF">
      <w:pPr>
        <w:rPr>
          <w:color w:val="5B9BD5" w:themeColor="accent1"/>
        </w:rPr>
      </w:pPr>
      <w:r>
        <w:t>Vlastní text kapitoly. Uvození číslovaného seznamu:</w:t>
      </w:r>
    </w:p>
    <w:p w14:paraId="43675664" w14:textId="77777777" w:rsidR="008D0CCF" w:rsidRPr="008D0CCF" w:rsidRDefault="00522145" w:rsidP="008D0CCF">
      <w:pPr>
        <w:pStyle w:val="Odstavecseseznamem"/>
        <w:numPr>
          <w:ilvl w:val="0"/>
          <w:numId w:val="27"/>
        </w:numPr>
      </w:pPr>
      <w:r>
        <w:t>Zde</w:t>
      </w:r>
      <w:r w:rsidR="008D0CCF" w:rsidRPr="008D0CCF">
        <w:t xml:space="preserve"> je napsaná první věta.</w:t>
      </w:r>
    </w:p>
    <w:p w14:paraId="6E6A009C" w14:textId="77777777" w:rsidR="008D0CCF" w:rsidRPr="008D0CCF" w:rsidRDefault="008D0CCF" w:rsidP="008D0CCF">
      <w:pPr>
        <w:pStyle w:val="Odstavecseseznamem"/>
        <w:numPr>
          <w:ilvl w:val="0"/>
          <w:numId w:val="27"/>
        </w:numPr>
      </w:pPr>
      <w:r w:rsidRPr="008D0CCF">
        <w:t>V odrážkách může být i více vět. Ale to vůbec nevadí.</w:t>
      </w:r>
    </w:p>
    <w:p w14:paraId="73A6490B" w14:textId="77777777" w:rsidR="008D0CCF" w:rsidRDefault="008D0CCF" w:rsidP="008D0CCF">
      <w:pPr>
        <w:pStyle w:val="Odstavecseseznamem"/>
        <w:numPr>
          <w:ilvl w:val="0"/>
          <w:numId w:val="27"/>
        </w:numPr>
      </w:pPr>
      <w:r w:rsidRPr="008D0CCF">
        <w:t>Všechny věty a odrážky se píší stejně.</w:t>
      </w:r>
    </w:p>
    <w:p w14:paraId="4D4D2C3F" w14:textId="77777777" w:rsidR="00D66C29" w:rsidRDefault="00D66C29" w:rsidP="00D66C29">
      <w:pPr>
        <w:pStyle w:val="Nadpis2"/>
      </w:pPr>
      <w:bookmarkStart w:id="16" w:name="_Toc105128909"/>
      <w:r>
        <w:t>Citace</w:t>
      </w:r>
      <w:bookmarkEnd w:id="16"/>
    </w:p>
    <w:p w14:paraId="24A75377" w14:textId="77777777" w:rsidR="00D66C29" w:rsidRDefault="00D66C29" w:rsidP="00D66C29">
      <w:pPr>
        <w:rPr>
          <w:color w:val="0070C0"/>
        </w:rPr>
      </w:pPr>
      <w:r>
        <w:rPr>
          <w:color w:val="0070C0"/>
        </w:rPr>
        <w:t xml:space="preserve">Na VŠPJ je povolen </w:t>
      </w:r>
      <w:r w:rsidR="006835E3">
        <w:rPr>
          <w:color w:val="0070C0"/>
        </w:rPr>
        <w:t xml:space="preserve">pouze </w:t>
      </w:r>
      <w:r>
        <w:rPr>
          <w:color w:val="0070C0"/>
        </w:rPr>
        <w:t>harvardský styl citací literatury. Ukázky nejčastěji používaných citací lze najít v dokumentu</w:t>
      </w:r>
      <w:r w:rsidRPr="00BE201D">
        <w:rPr>
          <w:color w:val="0070C0"/>
        </w:rPr>
        <w:t xml:space="preserve"> Jak psát práce na VŠPJ: Typografická pravidla pro studenty VŠPJ (Borůvková a kol., 2021)</w:t>
      </w:r>
      <w:r>
        <w:rPr>
          <w:color w:val="0070C0"/>
        </w:rPr>
        <w:t>. P</w:t>
      </w:r>
      <w:r w:rsidRPr="00D66C29">
        <w:rPr>
          <w:color w:val="0070C0"/>
        </w:rPr>
        <w:t>odrobný návod, jak citovat</w:t>
      </w:r>
      <w:r>
        <w:rPr>
          <w:color w:val="0070C0"/>
        </w:rPr>
        <w:t xml:space="preserve"> literaturu podle nové normy, s </w:t>
      </w:r>
      <w:r w:rsidRPr="00D66C29">
        <w:rPr>
          <w:color w:val="0070C0"/>
        </w:rPr>
        <w:t>řadou českých příkladů citování literatury</w:t>
      </w:r>
      <w:r>
        <w:rPr>
          <w:color w:val="0070C0"/>
        </w:rPr>
        <w:t xml:space="preserve">, najdete na stránkách </w:t>
      </w:r>
      <w:r w:rsidRPr="00D66C29">
        <w:rPr>
          <w:color w:val="0070C0"/>
        </w:rPr>
        <w:t>Nová citační norma ČSN ISO 690:2011 – Bibliografické citace</w:t>
      </w:r>
      <w:r w:rsidR="006835E3">
        <w:rPr>
          <w:color w:val="0070C0"/>
        </w:rPr>
        <w:t>.</w:t>
      </w:r>
    </w:p>
    <w:p w14:paraId="4239C942" w14:textId="77777777" w:rsidR="00D66C29" w:rsidRPr="00D66C29" w:rsidRDefault="00D66C29" w:rsidP="00D66C29"/>
    <w:p w14:paraId="3DEAB853" w14:textId="77777777" w:rsidR="008D0CCF" w:rsidRDefault="008D0CCF">
      <w:pPr>
        <w:spacing w:after="160" w:line="259" w:lineRule="auto"/>
        <w:jc w:val="left"/>
      </w:pPr>
      <w:r>
        <w:br w:type="page"/>
      </w:r>
    </w:p>
    <w:p w14:paraId="70AE2FB3" w14:textId="77777777" w:rsidR="005D11AB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17" w:name="_Toc105128910"/>
      <w:r w:rsidRPr="00B830E6">
        <w:lastRenderedPageBreak/>
        <w:t>Závěr</w:t>
      </w:r>
      <w:bookmarkEnd w:id="15"/>
      <w:bookmarkEnd w:id="17"/>
    </w:p>
    <w:p w14:paraId="6568E747" w14:textId="77777777" w:rsidR="005D11AB" w:rsidRPr="00C61FC3" w:rsidRDefault="00C61FC3" w:rsidP="002A5CC1">
      <w:pPr>
        <w:rPr>
          <w:color w:val="0070C0"/>
        </w:rPr>
      </w:pPr>
      <w:r>
        <w:rPr>
          <w:color w:val="0070C0"/>
        </w:rPr>
        <w:t xml:space="preserve">Kapitola závěr </w:t>
      </w:r>
      <w:r w:rsidR="005D11AB" w:rsidRPr="00C61FC3">
        <w:rPr>
          <w:color w:val="0070C0"/>
        </w:rPr>
        <w:t xml:space="preserve">obsahuje shrnutí zjištěných poznatků – odpověď na položenou hlavní výzkumnou otázku, zhodnocení stanovených hypotéz, přínos autora </w:t>
      </w:r>
      <w:r w:rsidR="00F22805" w:rsidRPr="00C61FC3">
        <w:rPr>
          <w:color w:val="0070C0"/>
        </w:rPr>
        <w:t>k </w:t>
      </w:r>
      <w:r w:rsidR="005D11AB" w:rsidRPr="00C61FC3">
        <w:rPr>
          <w:color w:val="0070C0"/>
        </w:rPr>
        <w:t>řešení dané problematiky = co je v práci původního, zhodnocení využitelnosti dosažených výsledků, nastí</w:t>
      </w:r>
      <w:r>
        <w:rPr>
          <w:color w:val="0070C0"/>
        </w:rPr>
        <w:t>nění dalších směrů bádání apod.</w:t>
      </w:r>
    </w:p>
    <w:p w14:paraId="047D7560" w14:textId="77777777" w:rsidR="00EB332B" w:rsidRDefault="00EB332B" w:rsidP="00EB332B">
      <w:r>
        <w:t>Vlastní text závěru. Vlastní text závěru. 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závěru.</w:t>
      </w:r>
      <w:r w:rsidRPr="00990AFB">
        <w:t xml:space="preserve"> </w:t>
      </w:r>
      <w:r>
        <w:t>Vlastní text závěru</w:t>
      </w:r>
      <w:r w:rsidR="00522145">
        <w:t>.</w:t>
      </w:r>
    </w:p>
    <w:p w14:paraId="5C0C8A89" w14:textId="77777777" w:rsidR="00CC6F74" w:rsidRDefault="00CC6F7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682B9F7B" w14:textId="77777777" w:rsidR="003A32BA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18" w:name="_Toc105128911"/>
      <w:r w:rsidRPr="00B830E6">
        <w:lastRenderedPageBreak/>
        <w:t>Seznam použité literatury</w:t>
      </w:r>
      <w:bookmarkEnd w:id="18"/>
    </w:p>
    <w:p w14:paraId="6C92193B" w14:textId="77777777" w:rsidR="003A32BA" w:rsidRDefault="003A32BA" w:rsidP="002A5CC1">
      <w:pPr>
        <w:pStyle w:val="Seznamliteratury"/>
        <w:rPr>
          <w:rStyle w:val="Hypertextovodkaz"/>
          <w:color w:val="auto"/>
          <w:u w:val="none"/>
        </w:rPr>
      </w:pPr>
      <w:r w:rsidRPr="003949A4">
        <w:t xml:space="preserve">BIERNÁTOVÁ, Olga a Jan SKŮPA. </w:t>
      </w:r>
      <w:r w:rsidRPr="003319AB">
        <w:rPr>
          <w:i/>
        </w:rPr>
        <w:t xml:space="preserve">Bibliografické odkazy a citace dokumentů dle ČSN ISO </w:t>
      </w:r>
      <w:r w:rsidRPr="00F00F96">
        <w:rPr>
          <w:i/>
        </w:rPr>
        <w:t>690 (01 0197)</w:t>
      </w:r>
      <w:r w:rsidRPr="003949A4">
        <w:t xml:space="preserve"> </w:t>
      </w:r>
      <w:r w:rsidRPr="00F00F96">
        <w:rPr>
          <w:i/>
        </w:rPr>
        <w:t>plat</w:t>
      </w:r>
      <w:r w:rsidR="00F00F96">
        <w:rPr>
          <w:i/>
        </w:rPr>
        <w:t>né od 1. dubna 2011</w:t>
      </w:r>
      <w:r w:rsidR="00F00F96" w:rsidRPr="00F00F96">
        <w:t xml:space="preserve"> </w:t>
      </w:r>
      <w:r w:rsidRPr="003949A4">
        <w:t>[onl</w:t>
      </w:r>
      <w:r w:rsidR="00DE29BC">
        <w:t>ine]. Brno, 2011 [cit. 2020-10-2</w:t>
      </w:r>
      <w:r w:rsidRPr="003949A4">
        <w:t xml:space="preserve">9]. Dostupné z: </w:t>
      </w:r>
      <w:hyperlink r:id="rId16" w:history="1">
        <w:r w:rsidR="00AC10B0" w:rsidRPr="003949A4">
          <w:rPr>
            <w:rStyle w:val="Hypertextovodkaz"/>
            <w:color w:val="auto"/>
            <w:u w:val="none"/>
          </w:rPr>
          <w:t>http://www.citace.com/soubory/csniso690-interpretace.pdf</w:t>
        </w:r>
      </w:hyperlink>
    </w:p>
    <w:p w14:paraId="3BDEEDAF" w14:textId="77777777" w:rsidR="008E61BB" w:rsidRDefault="008E61BB" w:rsidP="008F31B4">
      <w:pPr>
        <w:pStyle w:val="Seznamliteratury"/>
        <w:rPr>
          <w:rStyle w:val="Hypertextovodkaz"/>
          <w:color w:val="auto"/>
          <w:u w:val="none"/>
        </w:rPr>
      </w:pPr>
      <w:r w:rsidRPr="008E61BB">
        <w:rPr>
          <w:rStyle w:val="Hypertextovodkaz"/>
          <w:caps/>
          <w:color w:val="auto"/>
          <w:u w:val="none"/>
        </w:rPr>
        <w:t>Borůvková</w:t>
      </w:r>
      <w:r w:rsidRPr="008E61BB">
        <w:rPr>
          <w:rStyle w:val="Hypertextovodkaz"/>
          <w:color w:val="auto"/>
          <w:u w:val="none"/>
        </w:rPr>
        <w:t>, J</w:t>
      </w:r>
      <w:r>
        <w:rPr>
          <w:rStyle w:val="Hypertextovodkaz"/>
          <w:color w:val="auto"/>
          <w:u w:val="none"/>
        </w:rPr>
        <w:t>ana</w:t>
      </w:r>
      <w:r w:rsidRPr="008E61BB">
        <w:rPr>
          <w:rStyle w:val="Hypertextovodkaz"/>
          <w:color w:val="auto"/>
          <w:u w:val="none"/>
        </w:rPr>
        <w:t>,</w:t>
      </w:r>
      <w:r>
        <w:rPr>
          <w:rStyle w:val="Hypertextovodkaz"/>
          <w:color w:val="auto"/>
          <w:u w:val="none"/>
        </w:rPr>
        <w:t xml:space="preserve"> Stanislava</w:t>
      </w:r>
      <w:r w:rsidRPr="008E61BB">
        <w:rPr>
          <w:rStyle w:val="Hypertextovodkaz"/>
          <w:color w:val="auto"/>
          <w:u w:val="none"/>
        </w:rPr>
        <w:t xml:space="preserve"> </w:t>
      </w:r>
      <w:r w:rsidRPr="008E61BB">
        <w:rPr>
          <w:rStyle w:val="Hypertextovodkaz"/>
          <w:caps/>
          <w:color w:val="auto"/>
          <w:u w:val="none"/>
        </w:rPr>
        <w:t>Dvořáková</w:t>
      </w:r>
      <w:r>
        <w:rPr>
          <w:rStyle w:val="Hypertextovodkaz"/>
          <w:color w:val="auto"/>
          <w:u w:val="none"/>
        </w:rPr>
        <w:t xml:space="preserve"> a Hana</w:t>
      </w:r>
      <w:r w:rsidRPr="008E61BB">
        <w:rPr>
          <w:rStyle w:val="Hypertextovodkaz"/>
          <w:color w:val="auto"/>
          <w:u w:val="none"/>
        </w:rPr>
        <w:t xml:space="preserve"> </w:t>
      </w:r>
      <w:r w:rsidRPr="008E61BB">
        <w:rPr>
          <w:rStyle w:val="Hypertextovodkaz"/>
          <w:caps/>
          <w:color w:val="auto"/>
          <w:u w:val="none"/>
        </w:rPr>
        <w:t>Vojáčková</w:t>
      </w:r>
      <w:r>
        <w:rPr>
          <w:rStyle w:val="Hypertextovodkaz"/>
          <w:caps/>
          <w:color w:val="auto"/>
          <w:u w:val="none"/>
        </w:rPr>
        <w:t>.</w:t>
      </w:r>
      <w:r w:rsidRPr="008E61BB">
        <w:rPr>
          <w:rStyle w:val="Hypertextovodkaz"/>
          <w:i/>
          <w:color w:val="auto"/>
          <w:u w:val="none"/>
        </w:rPr>
        <w:t xml:space="preserve"> Jak psát práce na VŠPJ: Typografická pravidla pro studenty VŠPJ</w:t>
      </w:r>
      <w:r w:rsidRPr="008E61BB">
        <w:rPr>
          <w:rStyle w:val="Hypertextovodkaz"/>
          <w:color w:val="auto"/>
          <w:u w:val="none"/>
        </w:rPr>
        <w:t>. Jihlava: Vysoká škola polytechnická Jihlava</w:t>
      </w:r>
      <w:r>
        <w:rPr>
          <w:rStyle w:val="Hypertextovodkaz"/>
          <w:color w:val="auto"/>
          <w:u w:val="none"/>
        </w:rPr>
        <w:t>, 2021</w:t>
      </w:r>
      <w:r w:rsidRPr="008E61BB">
        <w:rPr>
          <w:rStyle w:val="Hypertextovodkaz"/>
          <w:color w:val="auto"/>
          <w:u w:val="none"/>
        </w:rPr>
        <w:t>.</w:t>
      </w:r>
      <w:r>
        <w:rPr>
          <w:rStyle w:val="Hypertextovodkaz"/>
          <w:color w:val="auto"/>
          <w:u w:val="none"/>
        </w:rPr>
        <w:t xml:space="preserve"> </w:t>
      </w:r>
      <w:r w:rsidRPr="008E61BB">
        <w:rPr>
          <w:rStyle w:val="Hypertextovodkaz"/>
          <w:color w:val="auto"/>
          <w:u w:val="none"/>
        </w:rPr>
        <w:t>ISBN 978-80-88064-54-1</w:t>
      </w:r>
    </w:p>
    <w:p w14:paraId="72513926" w14:textId="77777777" w:rsidR="003A32BA" w:rsidRPr="003949A4" w:rsidRDefault="003A32BA" w:rsidP="002A5CC1">
      <w:pPr>
        <w:pStyle w:val="Seznamliteratury"/>
      </w:pPr>
      <w:r w:rsidRPr="00F00F96">
        <w:rPr>
          <w:i/>
        </w:rPr>
        <w:t>Citace.com</w:t>
      </w:r>
      <w:r w:rsidRPr="003949A4">
        <w:t xml:space="preserve"> [online]. [cit. 2020</w:t>
      </w:r>
      <w:r w:rsidR="00DE29BC">
        <w:t>-12-2</w:t>
      </w:r>
      <w:r w:rsidR="0029242B" w:rsidRPr="003949A4">
        <w:t>1]. Dostupné z: citace.com</w:t>
      </w:r>
    </w:p>
    <w:p w14:paraId="310A5A32" w14:textId="77777777" w:rsidR="009501F7" w:rsidRPr="003949A4" w:rsidRDefault="009501F7" w:rsidP="002A5CC1">
      <w:pPr>
        <w:pStyle w:val="Seznamliteratury"/>
      </w:pPr>
      <w:r w:rsidRPr="009501F7">
        <w:t xml:space="preserve">ČMEJRKOVÁ, Světla, Jindra SVĚTLÁ </w:t>
      </w:r>
      <w:r w:rsidR="00F22805" w:rsidRPr="009501F7">
        <w:t>a</w:t>
      </w:r>
      <w:r w:rsidR="00F22805">
        <w:t> </w:t>
      </w:r>
      <w:r w:rsidRPr="009501F7">
        <w:t xml:space="preserve">František DANEŠ. </w:t>
      </w:r>
      <w:r w:rsidRPr="009501F7">
        <w:rPr>
          <w:i/>
        </w:rPr>
        <w:t>Jak napsat odborný text</w:t>
      </w:r>
      <w:r w:rsidRPr="009501F7">
        <w:t>. Praha: Leda, 1999. ISBN 80-85927-69-1.</w:t>
      </w:r>
    </w:p>
    <w:p w14:paraId="7532FF83" w14:textId="77777777" w:rsidR="009501F7" w:rsidRDefault="009501F7" w:rsidP="002A5CC1">
      <w:pPr>
        <w:pStyle w:val="Seznamliteratury"/>
      </w:pPr>
      <w:r w:rsidRPr="009501F7">
        <w:t xml:space="preserve">ČSN ISO 690 (01 0197) </w:t>
      </w:r>
      <w:r w:rsidRPr="009501F7">
        <w:rPr>
          <w:i/>
        </w:rPr>
        <w:t xml:space="preserve">Informace </w:t>
      </w:r>
      <w:r w:rsidR="00F22805" w:rsidRPr="009501F7">
        <w:rPr>
          <w:i/>
        </w:rPr>
        <w:t>a</w:t>
      </w:r>
      <w:r w:rsidR="00F22805">
        <w:rPr>
          <w:i/>
        </w:rPr>
        <w:t> </w:t>
      </w:r>
      <w:r w:rsidRPr="009501F7">
        <w:rPr>
          <w:i/>
        </w:rPr>
        <w:t xml:space="preserve">dokumentace </w:t>
      </w:r>
      <w:r w:rsidR="006369F4">
        <w:rPr>
          <w:i/>
        </w:rPr>
        <w:t xml:space="preserve">– </w:t>
      </w:r>
      <w:r w:rsidRPr="009501F7">
        <w:rPr>
          <w:i/>
        </w:rPr>
        <w:t xml:space="preserve">Pravidla pro bibliografické odkazy </w:t>
      </w:r>
      <w:r w:rsidR="00F22805" w:rsidRPr="009501F7">
        <w:rPr>
          <w:i/>
        </w:rPr>
        <w:t>a</w:t>
      </w:r>
      <w:r w:rsidR="00F22805">
        <w:rPr>
          <w:i/>
        </w:rPr>
        <w:t> </w:t>
      </w:r>
      <w:r w:rsidRPr="009501F7">
        <w:rPr>
          <w:i/>
        </w:rPr>
        <w:t>citace informačních zdrojů</w:t>
      </w:r>
      <w:r w:rsidRPr="009501F7">
        <w:t xml:space="preserve">. 3. vyd. Praha: Úřad pro technickou normalizaci, metrologii </w:t>
      </w:r>
      <w:r w:rsidR="00F22805" w:rsidRPr="009501F7">
        <w:t>a</w:t>
      </w:r>
      <w:r w:rsidR="00F22805">
        <w:t> </w:t>
      </w:r>
      <w:r w:rsidRPr="009501F7">
        <w:t>státní zkušebnictví, 2011. Česká technická norma.</w:t>
      </w:r>
    </w:p>
    <w:p w14:paraId="40812C24" w14:textId="77777777" w:rsidR="009501F7" w:rsidRPr="003949A4" w:rsidRDefault="009501F7" w:rsidP="002A5CC1">
      <w:pPr>
        <w:pStyle w:val="Seznamliteratury"/>
      </w:pPr>
      <w:r w:rsidRPr="009501F7">
        <w:t xml:space="preserve">ECO, Umberto. </w:t>
      </w:r>
      <w:r w:rsidRPr="009501F7">
        <w:rPr>
          <w:i/>
        </w:rPr>
        <w:t>Jak napsat diplomovou práci</w:t>
      </w:r>
      <w:r w:rsidRPr="009501F7">
        <w:t>. Olomouc: Votobia, 1997. Velká řada (Votobia). ISBN 80-7198-173-7.</w:t>
      </w:r>
    </w:p>
    <w:p w14:paraId="36873C1E" w14:textId="77777777" w:rsidR="00634DFC" w:rsidRPr="003949A4" w:rsidRDefault="00634DFC" w:rsidP="002A5CC1">
      <w:pPr>
        <w:pStyle w:val="Seznamliteratury"/>
      </w:pPr>
      <w:r w:rsidRPr="00634DFC">
        <w:t xml:space="preserve">FIŠER, Zbyněk. </w:t>
      </w:r>
      <w:r w:rsidRPr="00634DFC">
        <w:rPr>
          <w:i/>
        </w:rPr>
        <w:t>Tvůrčí psaní: malá učebnice technik tvůrčího psaní</w:t>
      </w:r>
      <w:r w:rsidRPr="00634DFC">
        <w:t xml:space="preserve">. Brno: </w:t>
      </w:r>
      <w:proofErr w:type="spellStart"/>
      <w:r w:rsidRPr="00634DFC">
        <w:t>Paido</w:t>
      </w:r>
      <w:proofErr w:type="spellEnd"/>
      <w:r w:rsidRPr="00634DFC">
        <w:t>, 2001. Edice pedagogické literatury. ISBN 80-85931-99-0.</w:t>
      </w:r>
    </w:p>
    <w:p w14:paraId="7D1A18F8" w14:textId="77777777" w:rsidR="00AC10B0" w:rsidRDefault="00AC10B0" w:rsidP="002A5CC1">
      <w:pPr>
        <w:pStyle w:val="Seznamliteratury"/>
      </w:pPr>
      <w:r w:rsidRPr="00634DFC">
        <w:rPr>
          <w:i/>
        </w:rPr>
        <w:t>Internetová jazyková příručka</w:t>
      </w:r>
      <w:r w:rsidRPr="003949A4">
        <w:t xml:space="preserve"> [online].</w:t>
      </w:r>
      <w:r w:rsidR="003949A4" w:rsidRPr="003949A4">
        <w:t xml:space="preserve"> Praha: Ústav pro jazyk český</w:t>
      </w:r>
      <w:r w:rsidR="00DE29BC">
        <w:t xml:space="preserve"> AV ČR, v. v. i.</w:t>
      </w:r>
      <w:r w:rsidR="003949A4" w:rsidRPr="003949A4">
        <w:t xml:space="preserve">, © </w:t>
      </w:r>
      <w:r w:rsidR="008928A8">
        <w:t>2008–</w:t>
      </w:r>
      <w:r w:rsidR="00DE29BC">
        <w:t>2021</w:t>
      </w:r>
      <w:r w:rsidRPr="003949A4">
        <w:t xml:space="preserve"> [cit. 2020-12-09]. Dostupné z: </w:t>
      </w:r>
      <w:r w:rsidR="0070443D" w:rsidRPr="00D7324D">
        <w:t>https://prirucka.ujc.cas.cz/</w:t>
      </w:r>
    </w:p>
    <w:p w14:paraId="6D3CECA2" w14:textId="77777777" w:rsidR="00614A4C" w:rsidRDefault="00614A4C" w:rsidP="002A5CC1">
      <w:pPr>
        <w:pStyle w:val="Seznamliteratury"/>
      </w:pPr>
      <w:r>
        <w:t xml:space="preserve">KERSLAGER, Milan. Typografická pravidla. </w:t>
      </w:r>
      <w:r w:rsidRPr="0029242B">
        <w:rPr>
          <w:i/>
        </w:rPr>
        <w:t>SPŠE a VOŠ Liberec</w:t>
      </w:r>
      <w:r>
        <w:t xml:space="preserve"> [online]. 2016 [cit. 2020-12-01]. Dostupné z: https://www.pslib.cz/milan.kerslager/Typografick%C3%A1_pravidla</w:t>
      </w:r>
    </w:p>
    <w:p w14:paraId="554EFD82" w14:textId="77777777" w:rsidR="00634DFC" w:rsidRPr="003949A4" w:rsidRDefault="00634DFC" w:rsidP="002A5CC1">
      <w:pPr>
        <w:pStyle w:val="Seznamliteratury"/>
      </w:pPr>
      <w:r w:rsidRPr="00634DFC">
        <w:t xml:space="preserve">KOČIČKA, Pavel </w:t>
      </w:r>
      <w:r w:rsidR="00F22805" w:rsidRPr="00634DFC">
        <w:t>a</w:t>
      </w:r>
      <w:r w:rsidR="00F22805">
        <w:t> </w:t>
      </w:r>
      <w:r w:rsidRPr="00634DFC">
        <w:t xml:space="preserve">Filip BLAŽEK. </w:t>
      </w:r>
      <w:r w:rsidRPr="00634DFC">
        <w:rPr>
          <w:i/>
        </w:rPr>
        <w:t>Praktická typografie</w:t>
      </w:r>
      <w:r w:rsidRPr="00634DFC">
        <w:t>. Praha: Computer Press, c2000. DTP &amp; grafika. ISBN 80-7226-385-4.</w:t>
      </w:r>
    </w:p>
    <w:p w14:paraId="52604B67" w14:textId="77777777" w:rsidR="00634DFC" w:rsidRPr="00634DFC" w:rsidRDefault="00634DFC" w:rsidP="002A5CC1">
      <w:pPr>
        <w:pStyle w:val="Seznamliteratury"/>
      </w:pPr>
      <w:r w:rsidRPr="00634DFC">
        <w:t xml:space="preserve">MEŠKO, Dušan, Dušan KATUŠČÁK </w:t>
      </w:r>
      <w:r w:rsidR="00F22805" w:rsidRPr="00634DFC">
        <w:t>a</w:t>
      </w:r>
      <w:r w:rsidR="00F22805">
        <w:t> </w:t>
      </w:r>
      <w:r w:rsidRPr="00634DFC">
        <w:t xml:space="preserve">Ján FINDRA. </w:t>
      </w:r>
      <w:r w:rsidRPr="00634DFC">
        <w:rPr>
          <w:i/>
        </w:rPr>
        <w:t>Akademická příručka</w:t>
      </w:r>
      <w:r w:rsidRPr="00634DFC">
        <w:t xml:space="preserve">. České, </w:t>
      </w:r>
      <w:proofErr w:type="spellStart"/>
      <w:r w:rsidRPr="00634DFC">
        <w:t>upr</w:t>
      </w:r>
      <w:proofErr w:type="spellEnd"/>
      <w:r w:rsidRPr="00634DFC">
        <w:t xml:space="preserve">. vyd. Martin: </w:t>
      </w:r>
      <w:proofErr w:type="spellStart"/>
      <w:r w:rsidRPr="00634DFC">
        <w:t>Osveta</w:t>
      </w:r>
      <w:proofErr w:type="spellEnd"/>
      <w:r w:rsidRPr="00634DFC">
        <w:t>, 2006. ISBN 80-8063-219-7.</w:t>
      </w:r>
    </w:p>
    <w:p w14:paraId="53398CD4" w14:textId="77777777" w:rsidR="00F00F96" w:rsidRDefault="00F00F96" w:rsidP="008F31B4">
      <w:pPr>
        <w:pStyle w:val="Seznamliteratury"/>
      </w:pPr>
      <w:r w:rsidRPr="00634DFC">
        <w:rPr>
          <w:i/>
        </w:rPr>
        <w:t>Nová citační norma ČSN ISO 690:2011 – Bibliografické citace.</w:t>
      </w:r>
      <w:r w:rsidRPr="00F00F96">
        <w:t xml:space="preserve"> [online]. Dostupné z: </w:t>
      </w:r>
      <w:hyperlink r:id="rId17" w:history="1">
        <w:r w:rsidR="008F31B4" w:rsidRPr="008F31B4">
          <w:t>https://www.iso690.zcu.cz</w:t>
        </w:r>
      </w:hyperlink>
    </w:p>
    <w:p w14:paraId="61DC75C2" w14:textId="77777777" w:rsidR="003478A2" w:rsidRPr="008F31B4" w:rsidRDefault="003478A2" w:rsidP="008F31B4">
      <w:pPr>
        <w:pStyle w:val="Seznamliteratury"/>
      </w:pPr>
      <w:r w:rsidRPr="003478A2">
        <w:t xml:space="preserve">ZBÍRAL, David. Jak napsat (a nepsat) odbornou práci: Zásady, návody, časté chyby. In: </w:t>
      </w:r>
      <w:r w:rsidRPr="003478A2">
        <w:rPr>
          <w:i/>
        </w:rPr>
        <w:t xml:space="preserve">David </w:t>
      </w:r>
      <w:proofErr w:type="spellStart"/>
      <w:r w:rsidRPr="003478A2">
        <w:rPr>
          <w:i/>
        </w:rPr>
        <w:t>Zbíral</w:t>
      </w:r>
      <w:proofErr w:type="spellEnd"/>
      <w:r w:rsidRPr="003478A2">
        <w:t xml:space="preserve"> [online]. 2018 [cit. 2022-04-25]. Dostupné z: http://www.david-zbiral.cz/odborne-prace.htm</w:t>
      </w:r>
    </w:p>
    <w:p w14:paraId="619E7E06" w14:textId="77777777" w:rsidR="008F31B4" w:rsidRDefault="008F31B4" w:rsidP="002A5CC1">
      <w:pPr>
        <w:ind w:left="357" w:hanging="357"/>
        <w:jc w:val="left"/>
      </w:pPr>
    </w:p>
    <w:p w14:paraId="18559143" w14:textId="77777777" w:rsidR="005D11AB" w:rsidRDefault="005D11AB" w:rsidP="002A5CC1">
      <w:pPr>
        <w:ind w:left="357" w:hanging="357"/>
        <w:jc w:val="left"/>
      </w:pPr>
    </w:p>
    <w:p w14:paraId="25B26C17" w14:textId="77777777" w:rsidR="005D11AB" w:rsidRDefault="005D11AB" w:rsidP="002A5CC1">
      <w:pPr>
        <w:ind w:left="357" w:hanging="357"/>
        <w:jc w:val="left"/>
        <w:sectPr w:rsidR="005D11AB">
          <w:footerReference w:type="default" r:id="rId1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8E98366" w14:textId="77777777" w:rsidR="005D11AB" w:rsidRPr="00B830E6" w:rsidRDefault="005D11AB" w:rsidP="00B830E6">
      <w:pPr>
        <w:pStyle w:val="Nadpis1"/>
        <w:numPr>
          <w:ilvl w:val="0"/>
          <w:numId w:val="0"/>
        </w:numPr>
        <w:ind w:left="431" w:hanging="431"/>
      </w:pPr>
      <w:bookmarkStart w:id="19" w:name="_Toc105128912"/>
      <w:r w:rsidRPr="00B830E6">
        <w:lastRenderedPageBreak/>
        <w:t>Přílohy</w:t>
      </w:r>
      <w:bookmarkEnd w:id="19"/>
    </w:p>
    <w:p w14:paraId="4162C01D" w14:textId="77777777" w:rsidR="005D11AB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 xml:space="preserve">Podle úvahy autora šířeji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 xml:space="preserve">hlouběji vysvětlují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 xml:space="preserve">dokreslují metody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 xml:space="preserve">výzkumné techniky uváděné v hlavním textu. </w:t>
      </w:r>
    </w:p>
    <w:p w14:paraId="0470ED22" w14:textId="77777777" w:rsidR="005D11AB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>Mezi přílohy patří:</w:t>
      </w:r>
    </w:p>
    <w:p w14:paraId="7B45E799" w14:textId="77777777" w:rsidR="005D11AB" w:rsidRPr="00C61FC3" w:rsidRDefault="005D11AB" w:rsidP="002A5CC1">
      <w:pPr>
        <w:pStyle w:val="Odstavecseseznamem"/>
        <w:numPr>
          <w:ilvl w:val="0"/>
          <w:numId w:val="24"/>
        </w:numPr>
        <w:rPr>
          <w:color w:val="0070C0"/>
        </w:rPr>
      </w:pPr>
      <w:r w:rsidRPr="00C61FC3">
        <w:rPr>
          <w:b/>
          <w:color w:val="0070C0"/>
        </w:rPr>
        <w:t>Doplňkový obrazový materiál</w:t>
      </w:r>
      <w:r w:rsidRPr="00C61FC3">
        <w:rPr>
          <w:color w:val="0070C0"/>
        </w:rPr>
        <w:t xml:space="preserve"> – grafy, diagramy, nákresy, schémata, faksimile (opisy), mapy, plány, ukázky textů.</w:t>
      </w:r>
    </w:p>
    <w:p w14:paraId="43D2C5E7" w14:textId="77777777" w:rsidR="005D11AB" w:rsidRPr="00C61FC3" w:rsidRDefault="005D11AB" w:rsidP="002A5CC1">
      <w:pPr>
        <w:pStyle w:val="Odstavecseseznamem"/>
        <w:numPr>
          <w:ilvl w:val="0"/>
          <w:numId w:val="24"/>
        </w:numPr>
        <w:rPr>
          <w:color w:val="0070C0"/>
        </w:rPr>
      </w:pPr>
      <w:r w:rsidRPr="00C61FC3">
        <w:rPr>
          <w:b/>
          <w:color w:val="0070C0"/>
        </w:rPr>
        <w:t>Některé tabulky</w:t>
      </w:r>
      <w:r w:rsidRPr="00C61FC3">
        <w:rPr>
          <w:color w:val="0070C0"/>
        </w:rPr>
        <w:t xml:space="preserve"> – dotýkají se hlavního tématu jen volně, nebo jsou to tabulky složitější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většího roz</w:t>
      </w:r>
      <w:r w:rsidR="00522145" w:rsidRPr="00C61FC3">
        <w:rPr>
          <w:color w:val="0070C0"/>
        </w:rPr>
        <w:t>s</w:t>
      </w:r>
      <w:r w:rsidRPr="00C61FC3">
        <w:rPr>
          <w:color w:val="0070C0"/>
        </w:rPr>
        <w:t>ahu.</w:t>
      </w:r>
    </w:p>
    <w:p w14:paraId="07FF095C" w14:textId="77777777" w:rsidR="005D11AB" w:rsidRPr="00C61FC3" w:rsidRDefault="005D11AB" w:rsidP="002A5CC1">
      <w:pPr>
        <w:pStyle w:val="Odstavecseseznamem"/>
        <w:numPr>
          <w:ilvl w:val="0"/>
          <w:numId w:val="24"/>
        </w:numPr>
        <w:rPr>
          <w:color w:val="0070C0"/>
        </w:rPr>
      </w:pPr>
      <w:r w:rsidRPr="00C61FC3">
        <w:rPr>
          <w:b/>
          <w:color w:val="0070C0"/>
        </w:rPr>
        <w:t>Formuláře</w:t>
      </w:r>
      <w:r w:rsidRPr="00C61FC3">
        <w:rPr>
          <w:color w:val="0070C0"/>
        </w:rPr>
        <w:t xml:space="preserve"> použitých dotazníků, osnovy rozhovorů, pozorovací archy.</w:t>
      </w:r>
    </w:p>
    <w:p w14:paraId="5E16CB1D" w14:textId="77777777" w:rsidR="005D11AB" w:rsidRPr="00C61FC3" w:rsidRDefault="005D11AB" w:rsidP="002A5CC1">
      <w:pPr>
        <w:pStyle w:val="Odstavecseseznamem"/>
        <w:numPr>
          <w:ilvl w:val="0"/>
          <w:numId w:val="24"/>
        </w:numPr>
        <w:rPr>
          <w:color w:val="0070C0"/>
        </w:rPr>
      </w:pPr>
      <w:r w:rsidRPr="00C61FC3">
        <w:rPr>
          <w:b/>
          <w:color w:val="0070C0"/>
        </w:rPr>
        <w:t>Bibliografie</w:t>
      </w:r>
      <w:r w:rsidRPr="00C61FC3">
        <w:rPr>
          <w:color w:val="0070C0"/>
        </w:rPr>
        <w:t xml:space="preserve"> zachycující literaturu příbuznou k předmětu práce, která však nebyla využita.</w:t>
      </w:r>
    </w:p>
    <w:p w14:paraId="2B7AF652" w14:textId="77777777" w:rsidR="005D11AB" w:rsidRPr="00C61FC3" w:rsidRDefault="005D11AB" w:rsidP="002A5CC1">
      <w:pPr>
        <w:pStyle w:val="Odstavecseseznamem"/>
        <w:numPr>
          <w:ilvl w:val="0"/>
          <w:numId w:val="24"/>
        </w:numPr>
        <w:rPr>
          <w:color w:val="0070C0"/>
        </w:rPr>
      </w:pPr>
      <w:r w:rsidRPr="00C61FC3">
        <w:rPr>
          <w:b/>
          <w:color w:val="0070C0"/>
        </w:rPr>
        <w:t>Popis počítačových programů,</w:t>
      </w:r>
      <w:r w:rsidRPr="00C61FC3">
        <w:rPr>
          <w:color w:val="0070C0"/>
        </w:rPr>
        <w:t xml:space="preserve"> nebo jiné výzkumné techniky.</w:t>
      </w:r>
    </w:p>
    <w:p w14:paraId="27487903" w14:textId="77777777" w:rsidR="005D11AB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 xml:space="preserve">Každá příloha začíná na nové stránce. </w:t>
      </w:r>
    </w:p>
    <w:p w14:paraId="22573E09" w14:textId="77777777" w:rsidR="005D11AB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 xml:space="preserve">Popis příloh je následující: </w:t>
      </w:r>
      <w:r w:rsidRPr="00C61FC3">
        <w:rPr>
          <w:i/>
          <w:color w:val="0070C0"/>
        </w:rPr>
        <w:t xml:space="preserve">Příloha </w:t>
      </w:r>
      <w:r w:rsidRPr="00C61FC3">
        <w:rPr>
          <w:color w:val="0070C0"/>
        </w:rPr>
        <w:t xml:space="preserve">upřesněná pomocí velkého písmene abecedy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za tím je pořadové číslo příslušného dokumentu, nebo textu v rámci určitého typu příloh a název přílohy.</w:t>
      </w:r>
    </w:p>
    <w:p w14:paraId="07F39FDD" w14:textId="77777777" w:rsidR="005D11AB" w:rsidRPr="00C61FC3" w:rsidRDefault="005D11AB" w:rsidP="002A5CC1">
      <w:pPr>
        <w:rPr>
          <w:color w:val="0070C0"/>
        </w:rPr>
      </w:pPr>
      <w:r w:rsidRPr="00C61FC3">
        <w:rPr>
          <w:color w:val="0070C0"/>
        </w:rPr>
        <w:t xml:space="preserve">Příklad: </w:t>
      </w:r>
      <w:r w:rsidRPr="00C61FC3">
        <w:rPr>
          <w:i/>
          <w:color w:val="0070C0"/>
        </w:rPr>
        <w:t xml:space="preserve">Přílohy </w:t>
      </w:r>
      <w:r w:rsidR="00F22805" w:rsidRPr="00C61FC3">
        <w:rPr>
          <w:color w:val="0070C0"/>
        </w:rPr>
        <w:t>A </w:t>
      </w:r>
      <w:r w:rsidRPr="00C61FC3">
        <w:rPr>
          <w:color w:val="0070C0"/>
        </w:rPr>
        <w:t>Grafy.</w:t>
      </w:r>
    </w:p>
    <w:p w14:paraId="2848846E" w14:textId="77777777" w:rsidR="005D11AB" w:rsidRPr="00C61FC3" w:rsidRDefault="005D11AB" w:rsidP="002A5CC1">
      <w:pPr>
        <w:ind w:firstLine="708"/>
        <w:rPr>
          <w:color w:val="0070C0"/>
        </w:rPr>
      </w:pPr>
      <w:r w:rsidRPr="00C61FC3">
        <w:rPr>
          <w:i/>
          <w:color w:val="0070C0"/>
        </w:rPr>
        <w:t xml:space="preserve">Příloha </w:t>
      </w:r>
      <w:r w:rsidRPr="00C61FC3">
        <w:rPr>
          <w:color w:val="0070C0"/>
        </w:rPr>
        <w:t>A.</w:t>
      </w:r>
      <w:r w:rsidR="00F22805" w:rsidRPr="00C61FC3">
        <w:rPr>
          <w:color w:val="0070C0"/>
        </w:rPr>
        <w:t>1 </w:t>
      </w:r>
      <w:r w:rsidRPr="00C61FC3">
        <w:rPr>
          <w:color w:val="0070C0"/>
        </w:rPr>
        <w:t>Graf závislosti ...</w:t>
      </w:r>
    </w:p>
    <w:p w14:paraId="010D2AB5" w14:textId="77777777" w:rsidR="005D11AB" w:rsidRPr="00C61FC3" w:rsidRDefault="005D11AB" w:rsidP="002A5CC1">
      <w:pPr>
        <w:ind w:firstLine="708"/>
        <w:rPr>
          <w:color w:val="0070C0"/>
        </w:rPr>
      </w:pPr>
      <w:r w:rsidRPr="00C61FC3">
        <w:rPr>
          <w:i/>
          <w:color w:val="0070C0"/>
        </w:rPr>
        <w:t xml:space="preserve">Příloha </w:t>
      </w:r>
      <w:r w:rsidRPr="00C61FC3">
        <w:rPr>
          <w:color w:val="0070C0"/>
        </w:rPr>
        <w:t>A.</w:t>
      </w:r>
      <w:r w:rsidR="00F22805" w:rsidRPr="00C61FC3">
        <w:rPr>
          <w:color w:val="0070C0"/>
        </w:rPr>
        <w:t>2 </w:t>
      </w:r>
      <w:r w:rsidRPr="00C61FC3">
        <w:rPr>
          <w:color w:val="0070C0"/>
        </w:rPr>
        <w:t>Graf podmínek ...</w:t>
      </w:r>
    </w:p>
    <w:p w14:paraId="712C24D0" w14:textId="77777777" w:rsidR="005D11AB" w:rsidRPr="00C61FC3" w:rsidRDefault="005D11AB" w:rsidP="002A5CC1">
      <w:pPr>
        <w:ind w:firstLine="708"/>
        <w:rPr>
          <w:color w:val="0070C0"/>
        </w:rPr>
      </w:pPr>
      <w:r w:rsidRPr="00C61FC3">
        <w:rPr>
          <w:i/>
          <w:color w:val="0070C0"/>
        </w:rPr>
        <w:t>Přílohy</w:t>
      </w:r>
      <w:r w:rsidRPr="00C61FC3">
        <w:rPr>
          <w:color w:val="0070C0"/>
        </w:rPr>
        <w:t xml:space="preserve"> </w:t>
      </w:r>
      <w:r w:rsidR="00F22805" w:rsidRPr="00C61FC3">
        <w:rPr>
          <w:color w:val="0070C0"/>
        </w:rPr>
        <w:t>B </w:t>
      </w:r>
      <w:r w:rsidRPr="00C61FC3">
        <w:rPr>
          <w:color w:val="0070C0"/>
        </w:rPr>
        <w:t>Tabulky</w:t>
      </w:r>
    </w:p>
    <w:p w14:paraId="458D2F35" w14:textId="77777777" w:rsidR="005D11AB" w:rsidRPr="00C61FC3" w:rsidRDefault="005D11AB" w:rsidP="002A5CC1">
      <w:pPr>
        <w:ind w:firstLine="708"/>
        <w:rPr>
          <w:color w:val="0070C0"/>
        </w:rPr>
      </w:pPr>
      <w:r w:rsidRPr="00C61FC3">
        <w:rPr>
          <w:i/>
          <w:color w:val="0070C0"/>
        </w:rPr>
        <w:t>Příloha</w:t>
      </w:r>
      <w:r w:rsidRPr="00C61FC3">
        <w:rPr>
          <w:color w:val="0070C0"/>
        </w:rPr>
        <w:t xml:space="preserve"> B.</w:t>
      </w:r>
      <w:r w:rsidR="00F22805" w:rsidRPr="00C61FC3">
        <w:rPr>
          <w:color w:val="0070C0"/>
        </w:rPr>
        <w:t>1 </w:t>
      </w:r>
      <w:r w:rsidRPr="00C61FC3">
        <w:rPr>
          <w:color w:val="0070C0"/>
        </w:rPr>
        <w:t>Tabulka ukazující ...</w:t>
      </w:r>
    </w:p>
    <w:p w14:paraId="5458DBFE" w14:textId="77777777" w:rsidR="005D11AB" w:rsidRPr="00C61FC3" w:rsidRDefault="005D11AB" w:rsidP="002A5CC1">
      <w:pPr>
        <w:ind w:firstLine="708"/>
        <w:rPr>
          <w:color w:val="0070C0"/>
        </w:rPr>
      </w:pPr>
      <w:r w:rsidRPr="00C61FC3">
        <w:rPr>
          <w:i/>
          <w:color w:val="0070C0"/>
        </w:rPr>
        <w:t>Příloha</w:t>
      </w:r>
      <w:r w:rsidRPr="00C61FC3">
        <w:rPr>
          <w:color w:val="0070C0"/>
        </w:rPr>
        <w:t xml:space="preserve"> B.</w:t>
      </w:r>
      <w:r w:rsidR="00F22805" w:rsidRPr="00C61FC3">
        <w:rPr>
          <w:color w:val="0070C0"/>
        </w:rPr>
        <w:t>2 </w:t>
      </w:r>
      <w:r w:rsidRPr="00C61FC3">
        <w:rPr>
          <w:color w:val="0070C0"/>
        </w:rPr>
        <w:t>Tabulka struktury ...</w:t>
      </w:r>
    </w:p>
    <w:p w14:paraId="6FFC9402" w14:textId="77777777" w:rsidR="005D11AB" w:rsidRPr="00C61FC3" w:rsidRDefault="005D11AB" w:rsidP="002A5CC1">
      <w:pPr>
        <w:rPr>
          <w:color w:val="2E74B5" w:themeColor="accent1" w:themeShade="BF"/>
        </w:rPr>
      </w:pPr>
      <w:r w:rsidRPr="00C61FC3">
        <w:rPr>
          <w:color w:val="0070C0"/>
        </w:rPr>
        <w:t xml:space="preserve">Stránky se nemusí číslovat v návaznosti na hlavní text. </w:t>
      </w:r>
      <w:r w:rsidR="00F22805" w:rsidRPr="00C61FC3">
        <w:rPr>
          <w:color w:val="0070C0"/>
        </w:rPr>
        <w:t>U </w:t>
      </w:r>
      <w:r w:rsidRPr="00C61FC3">
        <w:rPr>
          <w:color w:val="0070C0"/>
        </w:rPr>
        <w:t xml:space="preserve">převzatých příloh, které autor nevytvořil sám, je nutno uvést pramen, z něhož byla příloha přejata. Pro celou práci se použije jeden typ písma. </w:t>
      </w:r>
    </w:p>
    <w:sectPr w:rsidR="005D11AB" w:rsidRPr="00C61FC3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D3643" w14:textId="77777777" w:rsidR="00F90719" w:rsidRDefault="00F90719" w:rsidP="002D35A4">
      <w:pPr>
        <w:spacing w:after="0" w:line="240" w:lineRule="auto"/>
      </w:pPr>
      <w:r>
        <w:separator/>
      </w:r>
    </w:p>
  </w:endnote>
  <w:endnote w:type="continuationSeparator" w:id="0">
    <w:p w14:paraId="3269D56D" w14:textId="77777777" w:rsidR="00F90719" w:rsidRDefault="00F90719" w:rsidP="002D35A4">
      <w:pPr>
        <w:spacing w:after="0" w:line="240" w:lineRule="auto"/>
      </w:pPr>
      <w:r>
        <w:continuationSeparator/>
      </w:r>
    </w:p>
  </w:endnote>
  <w:endnote w:type="continuationNotice" w:id="1">
    <w:p w14:paraId="6D107E97" w14:textId="77777777" w:rsidR="00F90719" w:rsidRDefault="00F907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DD32C" w14:textId="77777777" w:rsidR="00373F22" w:rsidRDefault="00373F22" w:rsidP="00ED5819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B8D4F" w14:textId="6332EF0A" w:rsidR="00373F22" w:rsidRDefault="00373F22" w:rsidP="00E36FA5">
    <w:pPr>
      <w:pStyle w:val="Zpat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D46F2" w14:textId="77777777" w:rsidR="008F31B4" w:rsidRDefault="008F31B4" w:rsidP="00ED5819">
    <w:pPr>
      <w:pStyle w:val="Zpat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2188484"/>
      <w:docPartObj>
        <w:docPartGallery w:val="Page Numbers (Bottom of Page)"/>
        <w:docPartUnique/>
      </w:docPartObj>
    </w:sdtPr>
    <w:sdtContent>
      <w:p w14:paraId="7558E5D6" w14:textId="77777777" w:rsidR="003478A2" w:rsidRDefault="003478A2" w:rsidP="00ED581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483">
          <w:rPr>
            <w:noProof/>
          </w:rPr>
          <w:t>9</w:t>
        </w:r>
        <w:r>
          <w:fldChar w:fldCharType="end"/>
        </w:r>
        <w:r>
          <w:t xml:space="preserve"> (Celkem </w:t>
        </w:r>
        <w:fldSimple w:instr=" NUMPAGES   \* MERGEFORMAT ">
          <w:r w:rsidR="00462483">
            <w:rPr>
              <w:noProof/>
            </w:rPr>
            <w:t>10</w:t>
          </w:r>
        </w:fldSimple>
        <w:r>
          <w:t>)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AEC5A" w14:textId="77777777" w:rsidR="00373F22" w:rsidRPr="005D11AB" w:rsidRDefault="00373F22" w:rsidP="005D11A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1D766" w14:textId="77777777" w:rsidR="00F90719" w:rsidRDefault="00F90719" w:rsidP="002D35A4">
      <w:pPr>
        <w:spacing w:after="0" w:line="240" w:lineRule="auto"/>
      </w:pPr>
      <w:r>
        <w:separator/>
      </w:r>
    </w:p>
  </w:footnote>
  <w:footnote w:type="continuationSeparator" w:id="0">
    <w:p w14:paraId="1802D4B7" w14:textId="77777777" w:rsidR="00F90719" w:rsidRDefault="00F90719" w:rsidP="002D35A4">
      <w:pPr>
        <w:spacing w:after="0" w:line="240" w:lineRule="auto"/>
      </w:pPr>
      <w:r>
        <w:continuationSeparator/>
      </w:r>
    </w:p>
  </w:footnote>
  <w:footnote w:type="continuationNotice" w:id="1">
    <w:p w14:paraId="0E796D5F" w14:textId="77777777" w:rsidR="00F90719" w:rsidRDefault="00F907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4BFA8" w14:textId="77777777" w:rsidR="00373F22" w:rsidRDefault="00373F22">
    <w:pPr>
      <w:pStyle w:val="Zhlav"/>
      <w:rPr>
        <w:i/>
        <w:color w:val="808080" w:themeColor="background1" w:themeShade="80"/>
      </w:rPr>
    </w:pPr>
    <w:r w:rsidRPr="00D67EFE">
      <w:rPr>
        <w:i/>
      </w:rPr>
      <w:tab/>
    </w:r>
    <w:r w:rsidRPr="00D67EFE">
      <w:rPr>
        <w:i/>
        <w:color w:val="808080" w:themeColor="background1" w:themeShade="80"/>
      </w:rPr>
      <w:t>Vysoká škola polytechnická Jihlava</w:t>
    </w:r>
  </w:p>
  <w:p w14:paraId="70356D9E" w14:textId="5BC7922E" w:rsidR="0095506D" w:rsidRPr="006A5502" w:rsidRDefault="0095506D" w:rsidP="0095506D">
    <w:pPr>
      <w:pStyle w:val="Zhlav"/>
      <w:jc w:val="center"/>
      <w:rPr>
        <w:i/>
      </w:rPr>
    </w:pPr>
    <w:r>
      <w:rPr>
        <w:i/>
        <w:color w:val="808080" w:themeColor="background1" w:themeShade="80"/>
      </w:rPr>
      <w:t xml:space="preserve">Prezentační </w:t>
    </w:r>
    <w:r w:rsidR="00974261">
      <w:rPr>
        <w:i/>
        <w:color w:val="808080" w:themeColor="background1" w:themeShade="80"/>
      </w:rPr>
      <w:t>SW MS PowerPoint a jeho využití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CA1"/>
    <w:multiLevelType w:val="hybridMultilevel"/>
    <w:tmpl w:val="33688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F22AE"/>
    <w:multiLevelType w:val="hybridMultilevel"/>
    <w:tmpl w:val="6CD832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71BF3"/>
    <w:multiLevelType w:val="hybridMultilevel"/>
    <w:tmpl w:val="E56032BA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40DC5"/>
    <w:multiLevelType w:val="multilevel"/>
    <w:tmpl w:val="70642D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02097C"/>
    <w:multiLevelType w:val="hybridMultilevel"/>
    <w:tmpl w:val="0624F0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79D6"/>
    <w:multiLevelType w:val="hybridMultilevel"/>
    <w:tmpl w:val="B94E8D80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6C6"/>
    <w:multiLevelType w:val="hybridMultilevel"/>
    <w:tmpl w:val="1A2674B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6B9A"/>
    <w:multiLevelType w:val="hybridMultilevel"/>
    <w:tmpl w:val="8F3C8A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31792"/>
    <w:multiLevelType w:val="hybridMultilevel"/>
    <w:tmpl w:val="0405001D"/>
    <w:lvl w:ilvl="0" w:tplc="16E4A1BE">
      <w:start w:val="1"/>
      <w:numFmt w:val="decimal"/>
      <w:lvlText w:val="%1)"/>
      <w:lvlJc w:val="left"/>
      <w:pPr>
        <w:ind w:left="360" w:hanging="360"/>
      </w:pPr>
    </w:lvl>
    <w:lvl w:ilvl="1" w:tplc="7AEE7F84">
      <w:start w:val="1"/>
      <w:numFmt w:val="lowerLetter"/>
      <w:lvlText w:val="%2)"/>
      <w:lvlJc w:val="left"/>
      <w:pPr>
        <w:ind w:left="720" w:hanging="360"/>
      </w:pPr>
    </w:lvl>
    <w:lvl w:ilvl="2" w:tplc="5BE4B1EE">
      <w:start w:val="1"/>
      <w:numFmt w:val="lowerRoman"/>
      <w:lvlText w:val="%3)"/>
      <w:lvlJc w:val="left"/>
      <w:pPr>
        <w:ind w:left="1080" w:hanging="360"/>
      </w:pPr>
    </w:lvl>
    <w:lvl w:ilvl="3" w:tplc="99864766">
      <w:start w:val="1"/>
      <w:numFmt w:val="decimal"/>
      <w:lvlText w:val="(%4)"/>
      <w:lvlJc w:val="left"/>
      <w:pPr>
        <w:ind w:left="1440" w:hanging="360"/>
      </w:pPr>
    </w:lvl>
    <w:lvl w:ilvl="4" w:tplc="AA40C512">
      <w:start w:val="1"/>
      <w:numFmt w:val="lowerLetter"/>
      <w:lvlText w:val="(%5)"/>
      <w:lvlJc w:val="left"/>
      <w:pPr>
        <w:ind w:left="1800" w:hanging="360"/>
      </w:pPr>
    </w:lvl>
    <w:lvl w:ilvl="5" w:tplc="BF9AF778">
      <w:start w:val="1"/>
      <w:numFmt w:val="lowerRoman"/>
      <w:lvlText w:val="(%6)"/>
      <w:lvlJc w:val="left"/>
      <w:pPr>
        <w:ind w:left="2160" w:hanging="360"/>
      </w:pPr>
    </w:lvl>
    <w:lvl w:ilvl="6" w:tplc="6B5289B0">
      <w:start w:val="1"/>
      <w:numFmt w:val="decimal"/>
      <w:lvlText w:val="%7."/>
      <w:lvlJc w:val="left"/>
      <w:pPr>
        <w:ind w:left="2520" w:hanging="360"/>
      </w:pPr>
    </w:lvl>
    <w:lvl w:ilvl="7" w:tplc="CBAC215E">
      <w:start w:val="1"/>
      <w:numFmt w:val="lowerLetter"/>
      <w:lvlText w:val="%8."/>
      <w:lvlJc w:val="left"/>
      <w:pPr>
        <w:ind w:left="2880" w:hanging="360"/>
      </w:pPr>
    </w:lvl>
    <w:lvl w:ilvl="8" w:tplc="716CE0F6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B96E15"/>
    <w:multiLevelType w:val="hybridMultilevel"/>
    <w:tmpl w:val="E3DADC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12EE2"/>
    <w:multiLevelType w:val="hybridMultilevel"/>
    <w:tmpl w:val="B394B5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E634F"/>
    <w:multiLevelType w:val="multilevel"/>
    <w:tmpl w:val="090672B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87228FC"/>
    <w:multiLevelType w:val="hybridMultilevel"/>
    <w:tmpl w:val="9BB891CC"/>
    <w:lvl w:ilvl="0" w:tplc="7F2AF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A469894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CC1854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27ECF6C4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7AF471CC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10EEBBFA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68C3268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50AE829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452A252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B5F5F7D"/>
    <w:multiLevelType w:val="multilevel"/>
    <w:tmpl w:val="F9142A4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E509FF"/>
    <w:multiLevelType w:val="hybridMultilevel"/>
    <w:tmpl w:val="16E6C92C"/>
    <w:lvl w:ilvl="0" w:tplc="63C63928">
      <w:start w:val="1"/>
      <w:numFmt w:val="upperRoman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 w:tplc="08E6CB66">
      <w:start w:val="1"/>
      <w:numFmt w:val="upperLetter"/>
      <w:lvlText w:val="%2."/>
      <w:lvlJc w:val="left"/>
      <w:pPr>
        <w:tabs>
          <w:tab w:val="num" w:pos="907"/>
        </w:tabs>
        <w:ind w:left="454" w:firstLine="0"/>
      </w:pPr>
      <w:rPr>
        <w:rFonts w:hint="default"/>
      </w:rPr>
    </w:lvl>
    <w:lvl w:ilvl="2" w:tplc="A0961A92">
      <w:start w:val="1"/>
      <w:numFmt w:val="decimal"/>
      <w:lvlText w:val="%3."/>
      <w:lvlJc w:val="left"/>
      <w:pPr>
        <w:tabs>
          <w:tab w:val="num" w:pos="1361"/>
        </w:tabs>
        <w:ind w:left="907" w:firstLine="0"/>
      </w:pPr>
      <w:rPr>
        <w:rFonts w:hint="default"/>
      </w:rPr>
    </w:lvl>
    <w:lvl w:ilvl="3" w:tplc="BE8EEA38">
      <w:start w:val="1"/>
      <w:numFmt w:val="lowerLetter"/>
      <w:lvlText w:val="%4)"/>
      <w:lvlJc w:val="left"/>
      <w:pPr>
        <w:tabs>
          <w:tab w:val="num" w:pos="1701"/>
        </w:tabs>
        <w:ind w:left="1361" w:firstLine="0"/>
      </w:pPr>
      <w:rPr>
        <w:rFonts w:hint="default"/>
      </w:rPr>
    </w:lvl>
    <w:lvl w:ilvl="4" w:tplc="F6AE2D36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 w:tplc="D5222166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 w:tplc="888A77C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 w:tplc="64708564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 w:tplc="B38CB54A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4C0F14F5"/>
    <w:multiLevelType w:val="hybridMultilevel"/>
    <w:tmpl w:val="5A12B6E6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67291"/>
    <w:multiLevelType w:val="multilevel"/>
    <w:tmpl w:val="8CFC3FC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57649DC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2B5BFA"/>
    <w:multiLevelType w:val="hybridMultilevel"/>
    <w:tmpl w:val="8EEEDC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F248F"/>
    <w:multiLevelType w:val="hybridMultilevel"/>
    <w:tmpl w:val="04050021"/>
    <w:lvl w:ilvl="0" w:tplc="4814802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A162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D9540D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72E55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765640C2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96C05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E782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06AC3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A85D76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10C5558"/>
    <w:multiLevelType w:val="hybridMultilevel"/>
    <w:tmpl w:val="BD8400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42460"/>
    <w:multiLevelType w:val="hybridMultilevel"/>
    <w:tmpl w:val="8CFC3FCC"/>
    <w:lvl w:ilvl="0" w:tplc="6A0477EE">
      <w:start w:val="1"/>
      <w:numFmt w:val="decimal"/>
      <w:lvlText w:val="%1)"/>
      <w:lvlJc w:val="left"/>
      <w:pPr>
        <w:ind w:left="360" w:hanging="360"/>
      </w:pPr>
    </w:lvl>
    <w:lvl w:ilvl="1" w:tplc="88F6B9D2">
      <w:start w:val="1"/>
      <w:numFmt w:val="lowerLetter"/>
      <w:lvlText w:val="%2)"/>
      <w:lvlJc w:val="left"/>
      <w:pPr>
        <w:ind w:left="720" w:hanging="360"/>
      </w:pPr>
    </w:lvl>
    <w:lvl w:ilvl="2" w:tplc="54603B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D2A00420">
      <w:start w:val="1"/>
      <w:numFmt w:val="decimal"/>
      <w:lvlText w:val="(%4)"/>
      <w:lvlJc w:val="left"/>
      <w:pPr>
        <w:ind w:left="1440" w:hanging="360"/>
      </w:pPr>
    </w:lvl>
    <w:lvl w:ilvl="4" w:tplc="8F2E80A4">
      <w:start w:val="1"/>
      <w:numFmt w:val="lowerLetter"/>
      <w:lvlText w:val="(%5)"/>
      <w:lvlJc w:val="left"/>
      <w:pPr>
        <w:ind w:left="1800" w:hanging="360"/>
      </w:pPr>
    </w:lvl>
    <w:lvl w:ilvl="5" w:tplc="B2284BD2">
      <w:start w:val="1"/>
      <w:numFmt w:val="lowerRoman"/>
      <w:lvlText w:val="(%6)"/>
      <w:lvlJc w:val="left"/>
      <w:pPr>
        <w:ind w:left="2160" w:hanging="360"/>
      </w:pPr>
    </w:lvl>
    <w:lvl w:ilvl="6" w:tplc="0DB4353C">
      <w:start w:val="1"/>
      <w:numFmt w:val="decimal"/>
      <w:lvlText w:val="%7."/>
      <w:lvlJc w:val="left"/>
      <w:pPr>
        <w:ind w:left="2520" w:hanging="360"/>
      </w:pPr>
    </w:lvl>
    <w:lvl w:ilvl="7" w:tplc="BB761CBC">
      <w:start w:val="1"/>
      <w:numFmt w:val="lowerLetter"/>
      <w:lvlText w:val="%8."/>
      <w:lvlJc w:val="left"/>
      <w:pPr>
        <w:ind w:left="2880" w:hanging="360"/>
      </w:pPr>
    </w:lvl>
    <w:lvl w:ilvl="8" w:tplc="A45AAC54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497107"/>
    <w:multiLevelType w:val="hybridMultilevel"/>
    <w:tmpl w:val="EB7A4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E5475"/>
    <w:multiLevelType w:val="hybridMultilevel"/>
    <w:tmpl w:val="C0806F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750EB"/>
    <w:multiLevelType w:val="hybridMultilevel"/>
    <w:tmpl w:val="0D6AF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B5D5C"/>
    <w:multiLevelType w:val="hybridMultilevel"/>
    <w:tmpl w:val="1B747722"/>
    <w:lvl w:ilvl="0" w:tplc="7400B7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F7268C"/>
    <w:multiLevelType w:val="hybridMultilevel"/>
    <w:tmpl w:val="09D0B6A0"/>
    <w:lvl w:ilvl="0" w:tplc="3BB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D0E59"/>
    <w:multiLevelType w:val="hybridMultilevel"/>
    <w:tmpl w:val="5720D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807385">
    <w:abstractNumId w:val="10"/>
  </w:num>
  <w:num w:numId="2" w16cid:durableId="14158010">
    <w:abstractNumId w:val="6"/>
  </w:num>
  <w:num w:numId="3" w16cid:durableId="86385675">
    <w:abstractNumId w:val="17"/>
  </w:num>
  <w:num w:numId="4" w16cid:durableId="965239877">
    <w:abstractNumId w:val="24"/>
  </w:num>
  <w:num w:numId="5" w16cid:durableId="1681469955">
    <w:abstractNumId w:val="23"/>
  </w:num>
  <w:num w:numId="6" w16cid:durableId="1115565683">
    <w:abstractNumId w:val="20"/>
  </w:num>
  <w:num w:numId="7" w16cid:durableId="1244802069">
    <w:abstractNumId w:val="14"/>
  </w:num>
  <w:num w:numId="8" w16cid:durableId="206798501">
    <w:abstractNumId w:val="3"/>
  </w:num>
  <w:num w:numId="9" w16cid:durableId="1815290371">
    <w:abstractNumId w:val="0"/>
  </w:num>
  <w:num w:numId="10" w16cid:durableId="1993440802">
    <w:abstractNumId w:val="25"/>
  </w:num>
  <w:num w:numId="11" w16cid:durableId="1798525190">
    <w:abstractNumId w:val="13"/>
  </w:num>
  <w:num w:numId="12" w16cid:durableId="624890948">
    <w:abstractNumId w:val="8"/>
  </w:num>
  <w:num w:numId="13" w16cid:durableId="2009137188">
    <w:abstractNumId w:val="19"/>
  </w:num>
  <w:num w:numId="14" w16cid:durableId="2093164176">
    <w:abstractNumId w:val="12"/>
  </w:num>
  <w:num w:numId="15" w16cid:durableId="386689561">
    <w:abstractNumId w:val="21"/>
  </w:num>
  <w:num w:numId="16" w16cid:durableId="632053978">
    <w:abstractNumId w:val="16"/>
  </w:num>
  <w:num w:numId="17" w16cid:durableId="820467858">
    <w:abstractNumId w:val="22"/>
  </w:num>
  <w:num w:numId="18" w16cid:durableId="1419522147">
    <w:abstractNumId w:val="27"/>
  </w:num>
  <w:num w:numId="19" w16cid:durableId="1693799601">
    <w:abstractNumId w:val="4"/>
  </w:num>
  <w:num w:numId="20" w16cid:durableId="1971588881">
    <w:abstractNumId w:val="1"/>
  </w:num>
  <w:num w:numId="21" w16cid:durableId="637683367">
    <w:abstractNumId w:val="9"/>
  </w:num>
  <w:num w:numId="22" w16cid:durableId="823936730">
    <w:abstractNumId w:val="26"/>
  </w:num>
  <w:num w:numId="23" w16cid:durableId="2107650977">
    <w:abstractNumId w:val="11"/>
  </w:num>
  <w:num w:numId="24" w16cid:durableId="132143747">
    <w:abstractNumId w:val="7"/>
  </w:num>
  <w:num w:numId="25" w16cid:durableId="1075517602">
    <w:abstractNumId w:val="5"/>
  </w:num>
  <w:num w:numId="26" w16cid:durableId="1912960738">
    <w:abstractNumId w:val="2"/>
  </w:num>
  <w:num w:numId="27" w16cid:durableId="686063341">
    <w:abstractNumId w:val="15"/>
  </w:num>
  <w:num w:numId="28" w16cid:durableId="2555553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53"/>
    <w:rsid w:val="00023C6D"/>
    <w:rsid w:val="0002517A"/>
    <w:rsid w:val="00027E7C"/>
    <w:rsid w:val="00033CFA"/>
    <w:rsid w:val="00035A3F"/>
    <w:rsid w:val="0004153F"/>
    <w:rsid w:val="000573F5"/>
    <w:rsid w:val="000903CB"/>
    <w:rsid w:val="00094A44"/>
    <w:rsid w:val="000A1ED5"/>
    <w:rsid w:val="000B7754"/>
    <w:rsid w:val="000C610C"/>
    <w:rsid w:val="000D372D"/>
    <w:rsid w:val="000D65E1"/>
    <w:rsid w:val="0010451C"/>
    <w:rsid w:val="001132C8"/>
    <w:rsid w:val="00130CBA"/>
    <w:rsid w:val="00130ED9"/>
    <w:rsid w:val="00135799"/>
    <w:rsid w:val="00140867"/>
    <w:rsid w:val="00154785"/>
    <w:rsid w:val="001549B2"/>
    <w:rsid w:val="0016024A"/>
    <w:rsid w:val="00172AC1"/>
    <w:rsid w:val="00187F19"/>
    <w:rsid w:val="001B4071"/>
    <w:rsid w:val="001B42AD"/>
    <w:rsid w:val="001B654B"/>
    <w:rsid w:val="001B67E3"/>
    <w:rsid w:val="001B7BF8"/>
    <w:rsid w:val="001D2FF8"/>
    <w:rsid w:val="001D3ED0"/>
    <w:rsid w:val="00201C91"/>
    <w:rsid w:val="00201EF0"/>
    <w:rsid w:val="00220746"/>
    <w:rsid w:val="00234860"/>
    <w:rsid w:val="0025449B"/>
    <w:rsid w:val="00274AE7"/>
    <w:rsid w:val="00277EB2"/>
    <w:rsid w:val="00282755"/>
    <w:rsid w:val="002841A4"/>
    <w:rsid w:val="00284C99"/>
    <w:rsid w:val="0029139D"/>
    <w:rsid w:val="0029242B"/>
    <w:rsid w:val="00292FBF"/>
    <w:rsid w:val="002A5CC1"/>
    <w:rsid w:val="002A6AFD"/>
    <w:rsid w:val="002C45E1"/>
    <w:rsid w:val="002D0850"/>
    <w:rsid w:val="002D1C80"/>
    <w:rsid w:val="002D35A4"/>
    <w:rsid w:val="002D5157"/>
    <w:rsid w:val="003319AB"/>
    <w:rsid w:val="003478A2"/>
    <w:rsid w:val="00347C61"/>
    <w:rsid w:val="00373F22"/>
    <w:rsid w:val="003767A8"/>
    <w:rsid w:val="00392FAC"/>
    <w:rsid w:val="003949A4"/>
    <w:rsid w:val="00395E2B"/>
    <w:rsid w:val="00396910"/>
    <w:rsid w:val="003A1A8E"/>
    <w:rsid w:val="003A32BA"/>
    <w:rsid w:val="003A7DBC"/>
    <w:rsid w:val="003C2096"/>
    <w:rsid w:val="003D1BD2"/>
    <w:rsid w:val="003D34AD"/>
    <w:rsid w:val="003E1020"/>
    <w:rsid w:val="003E2966"/>
    <w:rsid w:val="003E2AE2"/>
    <w:rsid w:val="00422D8F"/>
    <w:rsid w:val="004320C2"/>
    <w:rsid w:val="0043416A"/>
    <w:rsid w:val="00434EDF"/>
    <w:rsid w:val="004509D5"/>
    <w:rsid w:val="00451B2D"/>
    <w:rsid w:val="00456779"/>
    <w:rsid w:val="00462483"/>
    <w:rsid w:val="0047098F"/>
    <w:rsid w:val="004761F7"/>
    <w:rsid w:val="00487F85"/>
    <w:rsid w:val="004A5A48"/>
    <w:rsid w:val="004A6904"/>
    <w:rsid w:val="004B6012"/>
    <w:rsid w:val="004C036B"/>
    <w:rsid w:val="004C4B82"/>
    <w:rsid w:val="004D1C11"/>
    <w:rsid w:val="004D393D"/>
    <w:rsid w:val="004D4058"/>
    <w:rsid w:val="004E27DE"/>
    <w:rsid w:val="004E459C"/>
    <w:rsid w:val="004F11B0"/>
    <w:rsid w:val="00501DBA"/>
    <w:rsid w:val="0050213D"/>
    <w:rsid w:val="00522145"/>
    <w:rsid w:val="00527E03"/>
    <w:rsid w:val="00557E52"/>
    <w:rsid w:val="00585DC5"/>
    <w:rsid w:val="005A45E8"/>
    <w:rsid w:val="005B4ADD"/>
    <w:rsid w:val="005C0FCE"/>
    <w:rsid w:val="005C35C6"/>
    <w:rsid w:val="005D11AB"/>
    <w:rsid w:val="005D4C68"/>
    <w:rsid w:val="005D55CE"/>
    <w:rsid w:val="005E0DF8"/>
    <w:rsid w:val="005F7DA8"/>
    <w:rsid w:val="006138FE"/>
    <w:rsid w:val="00614A4C"/>
    <w:rsid w:val="006215B7"/>
    <w:rsid w:val="006247FA"/>
    <w:rsid w:val="00631FBB"/>
    <w:rsid w:val="00634DFC"/>
    <w:rsid w:val="00634E3C"/>
    <w:rsid w:val="006369F4"/>
    <w:rsid w:val="006422BF"/>
    <w:rsid w:val="0067695F"/>
    <w:rsid w:val="00676AE3"/>
    <w:rsid w:val="006804AA"/>
    <w:rsid w:val="006835E3"/>
    <w:rsid w:val="0069293D"/>
    <w:rsid w:val="00694719"/>
    <w:rsid w:val="006A5502"/>
    <w:rsid w:val="006B0EB3"/>
    <w:rsid w:val="006B4C1A"/>
    <w:rsid w:val="006C65F2"/>
    <w:rsid w:val="006E1EBB"/>
    <w:rsid w:val="0070443D"/>
    <w:rsid w:val="00714C13"/>
    <w:rsid w:val="0072015E"/>
    <w:rsid w:val="007417B0"/>
    <w:rsid w:val="007472DF"/>
    <w:rsid w:val="00764BDD"/>
    <w:rsid w:val="00772DC9"/>
    <w:rsid w:val="0078167D"/>
    <w:rsid w:val="0078171B"/>
    <w:rsid w:val="0078407D"/>
    <w:rsid w:val="007A30B4"/>
    <w:rsid w:val="007A419D"/>
    <w:rsid w:val="007A7678"/>
    <w:rsid w:val="007B3583"/>
    <w:rsid w:val="007C3F08"/>
    <w:rsid w:val="007C56CB"/>
    <w:rsid w:val="007C6EC7"/>
    <w:rsid w:val="007D45BB"/>
    <w:rsid w:val="007E32AC"/>
    <w:rsid w:val="007E54D2"/>
    <w:rsid w:val="007E6A43"/>
    <w:rsid w:val="007F42FF"/>
    <w:rsid w:val="007F79E2"/>
    <w:rsid w:val="00802146"/>
    <w:rsid w:val="00803587"/>
    <w:rsid w:val="0080601C"/>
    <w:rsid w:val="00816B4C"/>
    <w:rsid w:val="00817061"/>
    <w:rsid w:val="00826F2A"/>
    <w:rsid w:val="00833E9C"/>
    <w:rsid w:val="00833ED4"/>
    <w:rsid w:val="008417AF"/>
    <w:rsid w:val="00856C92"/>
    <w:rsid w:val="0087328A"/>
    <w:rsid w:val="00890B26"/>
    <w:rsid w:val="00891695"/>
    <w:rsid w:val="008928A8"/>
    <w:rsid w:val="00893A0A"/>
    <w:rsid w:val="008A26CF"/>
    <w:rsid w:val="008B1BDA"/>
    <w:rsid w:val="008C7AE4"/>
    <w:rsid w:val="008D0CCF"/>
    <w:rsid w:val="008D67E0"/>
    <w:rsid w:val="008E040F"/>
    <w:rsid w:val="008E4FF1"/>
    <w:rsid w:val="008E56CC"/>
    <w:rsid w:val="008E61BB"/>
    <w:rsid w:val="008F2222"/>
    <w:rsid w:val="008F25ED"/>
    <w:rsid w:val="008F31B4"/>
    <w:rsid w:val="008F7DC5"/>
    <w:rsid w:val="00903716"/>
    <w:rsid w:val="0091150E"/>
    <w:rsid w:val="00916F5C"/>
    <w:rsid w:val="00917179"/>
    <w:rsid w:val="00917BB3"/>
    <w:rsid w:val="00921B4E"/>
    <w:rsid w:val="00936BDF"/>
    <w:rsid w:val="009501F7"/>
    <w:rsid w:val="009502E8"/>
    <w:rsid w:val="00952C31"/>
    <w:rsid w:val="0095506D"/>
    <w:rsid w:val="00957628"/>
    <w:rsid w:val="00974261"/>
    <w:rsid w:val="0097446A"/>
    <w:rsid w:val="00977669"/>
    <w:rsid w:val="00990AFB"/>
    <w:rsid w:val="0099197F"/>
    <w:rsid w:val="00995EF2"/>
    <w:rsid w:val="009A673D"/>
    <w:rsid w:val="009B5B4D"/>
    <w:rsid w:val="009C2BDF"/>
    <w:rsid w:val="009C58D6"/>
    <w:rsid w:val="009D6EBF"/>
    <w:rsid w:val="00A160AD"/>
    <w:rsid w:val="00A164B4"/>
    <w:rsid w:val="00A16644"/>
    <w:rsid w:val="00A1719C"/>
    <w:rsid w:val="00A25A5C"/>
    <w:rsid w:val="00A355F7"/>
    <w:rsid w:val="00A35AD2"/>
    <w:rsid w:val="00A41FA3"/>
    <w:rsid w:val="00A42A13"/>
    <w:rsid w:val="00A42A4D"/>
    <w:rsid w:val="00A556BE"/>
    <w:rsid w:val="00A9283D"/>
    <w:rsid w:val="00A94981"/>
    <w:rsid w:val="00A955AB"/>
    <w:rsid w:val="00AA3BEF"/>
    <w:rsid w:val="00AA4667"/>
    <w:rsid w:val="00AA6106"/>
    <w:rsid w:val="00AC10B0"/>
    <w:rsid w:val="00AC7089"/>
    <w:rsid w:val="00AE2198"/>
    <w:rsid w:val="00AE6A72"/>
    <w:rsid w:val="00B03F7C"/>
    <w:rsid w:val="00B3294E"/>
    <w:rsid w:val="00B32C06"/>
    <w:rsid w:val="00B34C3C"/>
    <w:rsid w:val="00B60B16"/>
    <w:rsid w:val="00B61072"/>
    <w:rsid w:val="00B65167"/>
    <w:rsid w:val="00B67856"/>
    <w:rsid w:val="00B67C3C"/>
    <w:rsid w:val="00B742FF"/>
    <w:rsid w:val="00B75EDA"/>
    <w:rsid w:val="00B830E6"/>
    <w:rsid w:val="00B92321"/>
    <w:rsid w:val="00BB1A9C"/>
    <w:rsid w:val="00BB3F19"/>
    <w:rsid w:val="00BB5450"/>
    <w:rsid w:val="00BB7887"/>
    <w:rsid w:val="00BC0D2B"/>
    <w:rsid w:val="00BD34AF"/>
    <w:rsid w:val="00BD39A6"/>
    <w:rsid w:val="00BD67B7"/>
    <w:rsid w:val="00BE201D"/>
    <w:rsid w:val="00C11B15"/>
    <w:rsid w:val="00C11F3B"/>
    <w:rsid w:val="00C45E3E"/>
    <w:rsid w:val="00C475C7"/>
    <w:rsid w:val="00C61FC3"/>
    <w:rsid w:val="00C623EC"/>
    <w:rsid w:val="00C71C9C"/>
    <w:rsid w:val="00C76FF7"/>
    <w:rsid w:val="00C8215D"/>
    <w:rsid w:val="00C90F45"/>
    <w:rsid w:val="00C932F6"/>
    <w:rsid w:val="00C95512"/>
    <w:rsid w:val="00CB4FD9"/>
    <w:rsid w:val="00CC6F74"/>
    <w:rsid w:val="00CC751E"/>
    <w:rsid w:val="00CD5564"/>
    <w:rsid w:val="00D02EE3"/>
    <w:rsid w:val="00D03DCB"/>
    <w:rsid w:val="00D14807"/>
    <w:rsid w:val="00D20130"/>
    <w:rsid w:val="00D26F85"/>
    <w:rsid w:val="00D32F78"/>
    <w:rsid w:val="00D62303"/>
    <w:rsid w:val="00D66C29"/>
    <w:rsid w:val="00D67EFE"/>
    <w:rsid w:val="00D7324D"/>
    <w:rsid w:val="00D73507"/>
    <w:rsid w:val="00D93E53"/>
    <w:rsid w:val="00DA2B66"/>
    <w:rsid w:val="00DC1A01"/>
    <w:rsid w:val="00DC50D7"/>
    <w:rsid w:val="00DD6104"/>
    <w:rsid w:val="00DE29BC"/>
    <w:rsid w:val="00E0192B"/>
    <w:rsid w:val="00E1713C"/>
    <w:rsid w:val="00E32981"/>
    <w:rsid w:val="00E35856"/>
    <w:rsid w:val="00E36FA5"/>
    <w:rsid w:val="00E65291"/>
    <w:rsid w:val="00E6629E"/>
    <w:rsid w:val="00E84251"/>
    <w:rsid w:val="00E873A2"/>
    <w:rsid w:val="00EA0BCB"/>
    <w:rsid w:val="00EB332B"/>
    <w:rsid w:val="00EB3BEC"/>
    <w:rsid w:val="00EC48CE"/>
    <w:rsid w:val="00EC7035"/>
    <w:rsid w:val="00ED066F"/>
    <w:rsid w:val="00ED5819"/>
    <w:rsid w:val="00EF21F5"/>
    <w:rsid w:val="00EF513C"/>
    <w:rsid w:val="00F00F96"/>
    <w:rsid w:val="00F03877"/>
    <w:rsid w:val="00F173A6"/>
    <w:rsid w:val="00F22805"/>
    <w:rsid w:val="00F23C41"/>
    <w:rsid w:val="00F30A78"/>
    <w:rsid w:val="00F54187"/>
    <w:rsid w:val="00F55569"/>
    <w:rsid w:val="00F70748"/>
    <w:rsid w:val="00F74029"/>
    <w:rsid w:val="00F75AA5"/>
    <w:rsid w:val="00F7605D"/>
    <w:rsid w:val="00F81354"/>
    <w:rsid w:val="00F871FF"/>
    <w:rsid w:val="00F90719"/>
    <w:rsid w:val="00F97E40"/>
    <w:rsid w:val="00FB5D46"/>
    <w:rsid w:val="00FB6CA0"/>
    <w:rsid w:val="00FC333D"/>
    <w:rsid w:val="226CC64C"/>
    <w:rsid w:val="61D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C67FE9"/>
  <w15:chartTrackingRefBased/>
  <w15:docId w15:val="{62ED0395-B17A-44DA-AEAD-777936B6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C0D2B"/>
    <w:pPr>
      <w:spacing w:after="120" w:line="276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9C58D6"/>
    <w:pPr>
      <w:keepNext/>
      <w:keepLines/>
      <w:numPr>
        <w:numId w:val="3"/>
      </w:numPr>
      <w:suppressAutoHyphens/>
      <w:spacing w:before="360"/>
      <w:ind w:left="431" w:hanging="431"/>
      <w:jc w:val="left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9C58D6"/>
    <w:pPr>
      <w:keepNext/>
      <w:keepLines/>
      <w:numPr>
        <w:ilvl w:val="1"/>
        <w:numId w:val="3"/>
      </w:numPr>
      <w:suppressAutoHyphens/>
      <w:spacing w:before="360"/>
      <w:jc w:val="left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9C58D6"/>
    <w:pPr>
      <w:keepNext/>
      <w:keepLines/>
      <w:numPr>
        <w:ilvl w:val="2"/>
        <w:numId w:val="3"/>
      </w:numPr>
      <w:suppressAutoHyphens/>
      <w:spacing w:before="360"/>
      <w:jc w:val="left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Nadpis4">
    <w:name w:val="heading 4"/>
    <w:basedOn w:val="Normln"/>
    <w:next w:val="Normln"/>
    <w:link w:val="Nadpis4Char"/>
    <w:unhideWhenUsed/>
    <w:rsid w:val="003A32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nhideWhenUsed/>
    <w:rsid w:val="003A32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nhideWhenUsed/>
    <w:rsid w:val="003A32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nhideWhenUsed/>
    <w:rsid w:val="003A32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nhideWhenUsed/>
    <w:rsid w:val="003A32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nhideWhenUsed/>
    <w:rsid w:val="003A32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C58D6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Nadpis2Char">
    <w:name w:val="Nadpis 2 Char"/>
    <w:basedOn w:val="Standardnpsmoodstavce"/>
    <w:link w:val="Nadpis2"/>
    <w:rsid w:val="009C58D6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Nadpis3Char">
    <w:name w:val="Nadpis 3 Char"/>
    <w:basedOn w:val="Standardnpsmoodstavce"/>
    <w:link w:val="Nadpis3"/>
    <w:rsid w:val="009C58D6"/>
    <w:rPr>
      <w:rFonts w:asciiTheme="majorHAnsi" w:eastAsiaTheme="majorEastAsia" w:hAnsiTheme="majorHAnsi" w:cstheme="majorBidi"/>
      <w:b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803587"/>
    <w:pPr>
      <w:spacing w:after="0"/>
      <w:jc w:val="center"/>
    </w:pPr>
    <w:rPr>
      <w:b/>
      <w:i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BC0D2B"/>
    <w:pPr>
      <w:spacing w:before="360"/>
      <w:contextualSpacing/>
      <w:jc w:val="left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C0D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customStyle="1" w:styleId="Seznamliteratury">
    <w:name w:val="Seznam  literatury"/>
    <w:basedOn w:val="Normln"/>
    <w:link w:val="SeznamliteraturyChar"/>
    <w:qFormat/>
    <w:rsid w:val="006E1EBB"/>
    <w:pPr>
      <w:ind w:left="357" w:hanging="357"/>
      <w:jc w:val="left"/>
    </w:pPr>
  </w:style>
  <w:style w:type="paragraph" w:customStyle="1" w:styleId="Zdroj">
    <w:name w:val="Zdroj"/>
    <w:basedOn w:val="Normln"/>
    <w:next w:val="Normln"/>
    <w:link w:val="ZdrojChar"/>
    <w:qFormat/>
    <w:rsid w:val="003A32BA"/>
    <w:pPr>
      <w:jc w:val="center"/>
    </w:pPr>
    <w:rPr>
      <w:i/>
      <w:sz w:val="20"/>
    </w:rPr>
  </w:style>
  <w:style w:type="character" w:customStyle="1" w:styleId="SeznamliteraturyChar">
    <w:name w:val="Seznam  literatury Char"/>
    <w:basedOn w:val="Standardnpsmoodstavce"/>
    <w:link w:val="Seznamliteratury"/>
    <w:rsid w:val="006E1EBB"/>
  </w:style>
  <w:style w:type="paragraph" w:styleId="Odstavecseseznamem">
    <w:name w:val="List Paragraph"/>
    <w:basedOn w:val="Normln"/>
    <w:uiPriority w:val="34"/>
    <w:rsid w:val="003A32BA"/>
    <w:pPr>
      <w:ind w:left="720"/>
      <w:contextualSpacing/>
    </w:pPr>
  </w:style>
  <w:style w:type="character" w:customStyle="1" w:styleId="ZdrojChar">
    <w:name w:val="Zdroj Char"/>
    <w:basedOn w:val="Standardnpsmoodstavce"/>
    <w:link w:val="Zdroj"/>
    <w:rsid w:val="003A32BA"/>
    <w:rPr>
      <w:i/>
      <w:sz w:val="20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3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32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32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32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32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32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Odkaznakoment">
    <w:name w:val="annotation reference"/>
    <w:basedOn w:val="Standardnpsmoodstavce"/>
    <w:uiPriority w:val="99"/>
    <w:semiHidden/>
    <w:unhideWhenUsed/>
    <w:rsid w:val="000B7754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B7754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B7754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B7754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B7754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7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7754"/>
    <w:rPr>
      <w:rFonts w:ascii="Segoe UI" w:hAnsi="Segoe UI" w:cs="Segoe UI"/>
      <w:sz w:val="18"/>
      <w:szCs w:val="18"/>
    </w:rPr>
  </w:style>
  <w:style w:type="table" w:styleId="Mkatabulky">
    <w:name w:val="Table Grid"/>
    <w:basedOn w:val="Normlntabulka"/>
    <w:uiPriority w:val="39"/>
    <w:rsid w:val="003E2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ulka">
    <w:name w:val="Tabulka"/>
    <w:basedOn w:val="Normln"/>
    <w:link w:val="TabulkaChar"/>
    <w:qFormat/>
    <w:rsid w:val="00585DC5"/>
    <w:pPr>
      <w:spacing w:after="0" w:line="240" w:lineRule="auto"/>
      <w:jc w:val="left"/>
    </w:pPr>
    <w:rPr>
      <w:sz w:val="20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D35A4"/>
    <w:pPr>
      <w:spacing w:after="0" w:line="240" w:lineRule="auto"/>
    </w:pPr>
    <w:rPr>
      <w:sz w:val="20"/>
      <w:szCs w:val="20"/>
    </w:rPr>
  </w:style>
  <w:style w:type="character" w:customStyle="1" w:styleId="TabulkaChar">
    <w:name w:val="Tabulka Char"/>
    <w:basedOn w:val="Standardnpsmoodstavce"/>
    <w:link w:val="Tabulka"/>
    <w:rsid w:val="00585DC5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D35A4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D35A4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29242B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F70748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70748"/>
    <w:rPr>
      <w:color w:val="0563C1" w:themeColor="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rsid w:val="00DD6104"/>
    <w:pPr>
      <w:numPr>
        <w:numId w:val="0"/>
      </w:numPr>
      <w:suppressAutoHyphens w:val="0"/>
      <w:spacing w:before="240" w:after="0" w:line="259" w:lineRule="auto"/>
      <w:outlineLvl w:val="9"/>
    </w:pPr>
    <w:rPr>
      <w:b w:val="0"/>
      <w:color w:val="2E74B5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72DF"/>
    <w:pPr>
      <w:spacing w:after="0"/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7472DF"/>
    <w:pPr>
      <w:spacing w:after="0"/>
      <w:ind w:left="221"/>
    </w:pPr>
  </w:style>
  <w:style w:type="paragraph" w:styleId="Obsah3">
    <w:name w:val="toc 3"/>
    <w:basedOn w:val="Normln"/>
    <w:next w:val="Normln"/>
    <w:autoRedefine/>
    <w:uiPriority w:val="39"/>
    <w:unhideWhenUsed/>
    <w:rsid w:val="00DD6104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67EFE"/>
  </w:style>
  <w:style w:type="paragraph" w:styleId="Zpat">
    <w:name w:val="footer"/>
    <w:basedOn w:val="Normln"/>
    <w:link w:val="ZpatChar"/>
    <w:uiPriority w:val="99"/>
    <w:unhideWhenUsed/>
    <w:rsid w:val="00D67E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67EFE"/>
  </w:style>
  <w:style w:type="paragraph" w:customStyle="1" w:styleId="Default">
    <w:name w:val="Default"/>
    <w:rsid w:val="00AA61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kladntext">
    <w:name w:val="Body Text"/>
    <w:basedOn w:val="Normln"/>
    <w:link w:val="ZkladntextChar"/>
    <w:uiPriority w:val="99"/>
    <w:unhideWhenUsed/>
    <w:rsid w:val="00FB6CA0"/>
  </w:style>
  <w:style w:type="character" w:customStyle="1" w:styleId="ZkladntextChar">
    <w:name w:val="Základní text Char"/>
    <w:basedOn w:val="Standardnpsmoodstavce"/>
    <w:link w:val="Zkladntext"/>
    <w:uiPriority w:val="99"/>
    <w:rsid w:val="00FB6CA0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A5A48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6804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seznamliteratury0">
    <w:name w:val="seznam literatury"/>
    <w:basedOn w:val="Zkladntext"/>
    <w:link w:val="seznamliteraturyChar0"/>
    <w:rsid w:val="00AC10B0"/>
    <w:pPr>
      <w:ind w:left="142" w:hanging="142"/>
      <w:jc w:val="left"/>
    </w:pPr>
  </w:style>
  <w:style w:type="character" w:customStyle="1" w:styleId="seznamliteraturyChar0">
    <w:name w:val="seznam literatury Char"/>
    <w:basedOn w:val="ZkladntextChar"/>
    <w:link w:val="seznamliteratury0"/>
    <w:rsid w:val="00AC10B0"/>
  </w:style>
  <w:style w:type="paragraph" w:styleId="Bibliografie">
    <w:name w:val="Bibliography"/>
    <w:basedOn w:val="Normln"/>
    <w:next w:val="Normln"/>
    <w:uiPriority w:val="37"/>
    <w:unhideWhenUsed/>
    <w:rsid w:val="008F3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oter" Target="footer2.xml" /><Relationship Id="rId18" Type="http://schemas.openxmlformats.org/officeDocument/2006/relationships/footer" Target="footer4.xml" /><Relationship Id="rId3" Type="http://schemas.openxmlformats.org/officeDocument/2006/relationships/customXml" Target="../customXml/item3.xml" /><Relationship Id="rId21" Type="http://schemas.openxmlformats.org/officeDocument/2006/relationships/theme" Target="theme/theme1.xml" /><Relationship Id="rId7" Type="http://schemas.openxmlformats.org/officeDocument/2006/relationships/settings" Target="settings.xml" /><Relationship Id="rId12" Type="http://schemas.openxmlformats.org/officeDocument/2006/relationships/header" Target="header1.xml" /><Relationship Id="rId17" Type="http://schemas.openxmlformats.org/officeDocument/2006/relationships/hyperlink" Target="https://www.iso690.zcu.cz" TargetMode="External" /><Relationship Id="rId2" Type="http://schemas.openxmlformats.org/officeDocument/2006/relationships/customXml" Target="../customXml/item2.xml" /><Relationship Id="rId16" Type="http://schemas.openxmlformats.org/officeDocument/2006/relationships/hyperlink" Target="http://www.citace.com/soubory/csniso690-interpretace.pdf" TargetMode="Externa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oter" Target="footer1.xml" /><Relationship Id="rId5" Type="http://schemas.openxmlformats.org/officeDocument/2006/relationships/numbering" Target="numbering.xml" /><Relationship Id="rId15" Type="http://schemas.openxmlformats.org/officeDocument/2006/relationships/image" Target="media/image1.jpeg" /><Relationship Id="rId10" Type="http://schemas.openxmlformats.org/officeDocument/2006/relationships/endnotes" Target="endnotes.xml" /><Relationship Id="rId19" Type="http://schemas.openxmlformats.org/officeDocument/2006/relationships/footer" Target="footer5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oter" Target="footer3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ata\HOME_Ucitele\vojackov\Downloads\&#352;ablona%20Semin&#225;rn&#237;%20pr&#225;ce%20na%20V&#352;PJ.dotx" TargetMode="External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4421CFC579A4449DC25ACBD6176571" ma:contentTypeVersion="2" ma:contentTypeDescription="Vytvoří nový dokument" ma:contentTypeScope="" ma:versionID="571ac08f18df58b33840592d245cde2d">
  <xsd:schema xmlns:xsd="http://www.w3.org/2001/XMLSchema" xmlns:xs="http://www.w3.org/2001/XMLSchema" xmlns:p="http://schemas.microsoft.com/office/2006/metadata/properties" xmlns:ns2="921a4a19-005d-42bf-a6ee-1c0f1cd55622" targetNamespace="http://schemas.microsoft.com/office/2006/metadata/properties" ma:root="true" ma:fieldsID="4559ad2502f86f60dcde6a0f6b3f7266" ns2:_="">
    <xsd:import namespace="921a4a19-005d-42bf-a6ee-1c0f1cd556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4a19-005d-42bf-a6ee-1c0f1cd556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Dvo21</b:Tag>
    <b:SourceType>Book</b:SourceType>
    <b:Guid>{73CD8EAF-2EA4-4B23-9366-750DFB0CCB79}</b:Guid>
    <b:Author>
      <b:Author>
        <b:NameList>
          <b:Person>
            <b:Last>Dvořáková</b:Last>
          </b:Person>
        </b:NameList>
      </b:Author>
    </b:Author>
    <b:Title>Typografická pravidla</b:Title>
    <b:Year>2021</b:Year>
    <b:City>Jihlava</b:City>
    <b:Publisher>VŠPJ JIhlava</b:Publishe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479F38-04E1-4F20-8368-93CF97CC1B2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21a4a19-005d-42bf-a6ee-1c0f1cd55622"/>
  </ds:schemaRefs>
</ds:datastoreItem>
</file>

<file path=customXml/itemProps2.xml><?xml version="1.0" encoding="utf-8"?>
<ds:datastoreItem xmlns:ds="http://schemas.openxmlformats.org/officeDocument/2006/customXml" ds:itemID="{3D348C21-2855-49D3-9A50-A51C1D18CF1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173BE389-7B29-434B-B1CF-B3CD814715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7FFD29-1655-4745-B98A-D2176553F662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Šablona%20Seminární%20práce%20na%20VŠPJ.dotx</Template>
  <TotalTime>65</TotalTime>
  <Pages>10</Pages>
  <Words>1770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Manager/>
  <Company>Vysoká škola polytechnická Jihlava</Company>
  <LinksUpToDate>false</LinksUpToDate>
  <CharactersWithSpaces>12194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Uživatelský software</dc:subject>
  <dc:creator>Tomáš Rojka</dc:creator>
  <cp:keywords/>
  <dc:description/>
  <cp:lastModifiedBy>Tomáš Rojka</cp:lastModifiedBy>
  <cp:revision>82</cp:revision>
  <cp:lastPrinted>2021-01-11T20:11:00Z</cp:lastPrinted>
  <dcterms:created xsi:type="dcterms:W3CDTF">2025-10-27T10:38:00Z</dcterms:created>
  <dcterms:modified xsi:type="dcterms:W3CDTF">2025-10-29T09:18:00Z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0x010100AB4421CFC579A4449DC25ACBD6176571</vt:lpwstr>
  </property>
</Properties>
</file>